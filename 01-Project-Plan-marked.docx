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7F887B" w14:textId="66E4A963" w:rsidR="6193E8DE" w:rsidRDefault="6193E8DE" w:rsidP="063EBB66">
      <w:pPr>
        <w:jc w:val="right"/>
      </w:pPr>
      <w:r>
        <w:rPr>
          <w:noProof/>
        </w:rPr>
        <mc:AlternateContent>
          <mc:Choice Requires="wps">
            <w:drawing>
              <wp:inline distT="0" distB="0" distL="0" distR="0" wp14:anchorId="0F33525F" wp14:editId="3C12964A">
                <wp:extent cx="5873115" cy="10160"/>
                <wp:effectExtent l="0" t="0" r="32385" b="27940"/>
                <wp:docPr id="104774502" name="Straight Arrow Connector 1"/>
                <wp:cNvGraphicFramePr/>
                <a:graphic xmlns:a="http://schemas.openxmlformats.org/drawingml/2006/main">
                  <a:graphicData uri="http://schemas.microsoft.com/office/word/2010/wordprocessingShape">
                    <wps:wsp>
                      <wps:cNvCnPr/>
                      <wps:spPr>
                        <a:xfrm>
                          <a:off x="0" y="0"/>
                          <a:ext cx="5873115" cy="10160"/>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a="http://schemas.openxmlformats.org/drawingml/2006/main" xmlns:arto="http://schemas.microsoft.com/office/word/2006/arto"/>
        </mc:AlternateContent>
      </w:r>
    </w:p>
    <w:p w14:paraId="1A3FE0EE" w14:textId="6C0AB1BB" w:rsidR="6193E8DE" w:rsidRDefault="6193E8DE" w:rsidP="063EBB66">
      <w:pPr>
        <w:jc w:val="right"/>
        <w:rPr>
          <w:b/>
          <w:bCs/>
          <w:sz w:val="40"/>
          <w:szCs w:val="40"/>
        </w:rPr>
      </w:pPr>
    </w:p>
    <w:p w14:paraId="675768AE" w14:textId="0AAACF6A" w:rsidR="6193E8DE" w:rsidRDefault="005CD6EF" w:rsidP="063EBB66">
      <w:pPr>
        <w:jc w:val="right"/>
      </w:pPr>
      <w:r w:rsidRPr="063EBB66">
        <w:rPr>
          <w:b/>
          <w:bCs/>
          <w:sz w:val="40"/>
          <w:szCs w:val="40"/>
        </w:rPr>
        <w:t>Cryptic Coders</w:t>
      </w:r>
      <w:r w:rsidR="6193E8DE">
        <w:br/>
      </w:r>
    </w:p>
    <w:p w14:paraId="31EE1945" w14:textId="7F051A97" w:rsidR="0DD59125" w:rsidRDefault="0DD59125" w:rsidP="0DD59125">
      <w:pPr>
        <w:pStyle w:val="Title"/>
        <w:jc w:val="right"/>
      </w:pPr>
      <w:r>
        <w:rPr>
          <w:noProof/>
        </w:rPr>
        <mc:AlternateContent>
          <mc:Choice Requires="wps">
            <w:drawing>
              <wp:inline distT="0" distB="0" distL="0" distR="0" wp14:anchorId="13A395DF" wp14:editId="2C656A1E">
                <wp:extent cx="5873115" cy="10160"/>
                <wp:effectExtent l="0" t="0" r="32385" b="27940"/>
                <wp:docPr id="67513701" name="Straight Arrow Connector 1"/>
                <wp:cNvGraphicFramePr/>
                <a:graphic xmlns:a="http://schemas.openxmlformats.org/drawingml/2006/main">
                  <a:graphicData uri="http://schemas.microsoft.com/office/word/2010/wordprocessingShape">
                    <wps:wsp>
                      <wps:cNvCnPr/>
                      <wps:spPr>
                        <a:xfrm>
                          <a:off x="0" y="0"/>
                          <a:ext cx="5873115" cy="10160"/>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a="http://schemas.openxmlformats.org/drawingml/2006/main" xmlns:arto="http://schemas.microsoft.com/office/word/2006/arto"/>
        </mc:AlternateContent>
      </w:r>
    </w:p>
    <w:p w14:paraId="39E0E2C9" w14:textId="0862CEE1" w:rsidR="0DD59125" w:rsidRDefault="0DD59125" w:rsidP="0DD59125">
      <w:pPr>
        <w:pStyle w:val="Title"/>
        <w:jc w:val="right"/>
      </w:pPr>
    </w:p>
    <w:p w14:paraId="502F39CF" w14:textId="1FA406E0" w:rsidR="0DD59125" w:rsidRDefault="0DD59125" w:rsidP="0DD59125">
      <w:pPr>
        <w:pStyle w:val="Title"/>
        <w:jc w:val="right"/>
      </w:pPr>
    </w:p>
    <w:p w14:paraId="148C4213" w14:textId="2D4213FC" w:rsidR="0DD59125" w:rsidRDefault="0DD59125" w:rsidP="063EBB66">
      <w:pPr>
        <w:pStyle w:val="Title"/>
        <w:jc w:val="right"/>
        <w:rPr>
          <w:sz w:val="40"/>
          <w:szCs w:val="40"/>
        </w:rPr>
      </w:pPr>
    </w:p>
    <w:p w14:paraId="2AC5D249" w14:textId="2CF43809" w:rsidR="063EBB66" w:rsidRDefault="063EBB66" w:rsidP="063EBB66"/>
    <w:p w14:paraId="470BCECE" w14:textId="112A707D" w:rsidR="063EBB66" w:rsidRDefault="063EBB66" w:rsidP="063EBB66"/>
    <w:p w14:paraId="6254A37F" w14:textId="2277B177" w:rsidR="063EBB66" w:rsidRDefault="063EBB66" w:rsidP="063EBB66"/>
    <w:p w14:paraId="18301898" w14:textId="6E19211E" w:rsidR="063EBB66" w:rsidRDefault="063EBB66" w:rsidP="063EBB66"/>
    <w:p w14:paraId="02F8962C" w14:textId="716C6461" w:rsidR="063EBB66" w:rsidRDefault="063EBB66" w:rsidP="063EBB66"/>
    <w:p w14:paraId="4A6B6171" w14:textId="1FABFEA1" w:rsidR="063EBB66" w:rsidRDefault="063EBB66" w:rsidP="063EBB66"/>
    <w:p w14:paraId="16529FA7" w14:textId="26D71608" w:rsidR="063EBB66" w:rsidRDefault="063EBB66" w:rsidP="063EBB66"/>
    <w:p w14:paraId="31506D28" w14:textId="796BF4E8" w:rsidR="063EBB66" w:rsidRDefault="063EBB66" w:rsidP="063EBB66"/>
    <w:p w14:paraId="20CCC16D" w14:textId="5A0595D1" w:rsidR="709E6A89" w:rsidRDefault="709E6A89" w:rsidP="063EBB66">
      <w:pPr>
        <w:pStyle w:val="Title"/>
        <w:jc w:val="right"/>
        <w:rPr>
          <w:bCs/>
          <w:sz w:val="40"/>
          <w:szCs w:val="40"/>
        </w:rPr>
      </w:pPr>
      <w:r w:rsidRPr="063EBB66">
        <w:rPr>
          <w:bCs/>
          <w:sz w:val="40"/>
          <w:szCs w:val="40"/>
        </w:rPr>
        <w:t>Boolean Logic Simulator</w:t>
      </w:r>
    </w:p>
    <w:p w14:paraId="411E164F" w14:textId="2F02977C" w:rsidR="709E6A89" w:rsidRDefault="709E6A89" w:rsidP="063EBB66">
      <w:pPr>
        <w:jc w:val="right"/>
        <w:rPr>
          <w:b/>
          <w:bCs/>
          <w:sz w:val="40"/>
          <w:szCs w:val="40"/>
        </w:rPr>
      </w:pPr>
      <w:r w:rsidRPr="063EBB66">
        <w:rPr>
          <w:b/>
          <w:bCs/>
          <w:sz w:val="40"/>
          <w:szCs w:val="40"/>
        </w:rPr>
        <w:t>Software Development Plan</w:t>
      </w:r>
    </w:p>
    <w:p w14:paraId="3A14DF3F" w14:textId="2D008F03" w:rsidR="063EBB66" w:rsidRDefault="063EBB66" w:rsidP="063EBB66">
      <w:pPr>
        <w:jc w:val="right"/>
      </w:pPr>
    </w:p>
    <w:p w14:paraId="44B81197" w14:textId="77777777" w:rsidR="00E918C5" w:rsidRPr="00C26778" w:rsidRDefault="00E918C5">
      <w:pPr>
        <w:pStyle w:val="Title"/>
        <w:jc w:val="right"/>
        <w:rPr>
          <w:sz w:val="28"/>
        </w:rPr>
      </w:pPr>
      <w:r w:rsidRPr="00C26778">
        <w:rPr>
          <w:sz w:val="28"/>
        </w:rPr>
        <w:t>Version &lt;1.0&gt;</w:t>
      </w:r>
    </w:p>
    <w:p w14:paraId="6487B687" w14:textId="77777777" w:rsidR="00E918C5" w:rsidRPr="00C26778" w:rsidRDefault="00E918C5">
      <w:pPr>
        <w:pStyle w:val="Title"/>
        <w:rPr>
          <w:sz w:val="28"/>
        </w:rPr>
      </w:pPr>
    </w:p>
    <w:p w14:paraId="45724FBB" w14:textId="77777777" w:rsidR="00E918C5" w:rsidRPr="00C26778" w:rsidRDefault="00E918C5"/>
    <w:p w14:paraId="55780E42" w14:textId="1933892D" w:rsidR="008E6895" w:rsidRPr="008E6895" w:rsidRDefault="008E6895" w:rsidP="008E6895">
      <w:pPr>
        <w:pStyle w:val="BodyText"/>
      </w:pPr>
    </w:p>
    <w:p w14:paraId="67336814" w14:textId="77777777" w:rsidR="00E918C5" w:rsidRPr="00C26778" w:rsidRDefault="00E918C5">
      <w:pPr>
        <w:pStyle w:val="BodyText"/>
      </w:pPr>
    </w:p>
    <w:p w14:paraId="3A2CAC45" w14:textId="77777777" w:rsidR="00E918C5" w:rsidRPr="00C26778" w:rsidRDefault="00E918C5">
      <w:pPr>
        <w:sectPr w:rsidR="00E918C5" w:rsidRPr="00C26778" w:rsidSect="00985C56">
          <w:headerReference w:type="default" r:id="rId10"/>
          <w:footerReference w:type="even" r:id="rId11"/>
          <w:pgSz w:w="12240" w:h="15840" w:code="1"/>
          <w:pgMar w:top="1440" w:right="1440" w:bottom="1440" w:left="1440" w:header="720" w:footer="720" w:gutter="0"/>
          <w:cols w:space="720"/>
          <w:vAlign w:val="center"/>
        </w:sectPr>
      </w:pPr>
    </w:p>
    <w:p w14:paraId="5ED9A736" w14:textId="77777777" w:rsidR="00E918C5" w:rsidRPr="00C26778" w:rsidRDefault="00E918C5">
      <w:pPr>
        <w:pStyle w:val="Title"/>
      </w:pPr>
      <w:r w:rsidRPr="00C26778">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918C5" w:rsidRPr="00C26778" w14:paraId="772F8AE5" w14:textId="77777777" w:rsidTr="063EBB66">
        <w:tc>
          <w:tcPr>
            <w:tcW w:w="2304" w:type="dxa"/>
          </w:tcPr>
          <w:p w14:paraId="5EF09BC8" w14:textId="77777777" w:rsidR="00E918C5" w:rsidRPr="00C26778" w:rsidRDefault="00E918C5">
            <w:pPr>
              <w:pStyle w:val="Tabletext"/>
              <w:jc w:val="center"/>
              <w:rPr>
                <w:b/>
              </w:rPr>
            </w:pPr>
            <w:r w:rsidRPr="00C26778">
              <w:rPr>
                <w:b/>
              </w:rPr>
              <w:t>Date</w:t>
            </w:r>
          </w:p>
        </w:tc>
        <w:tc>
          <w:tcPr>
            <w:tcW w:w="1152" w:type="dxa"/>
          </w:tcPr>
          <w:p w14:paraId="4F952757" w14:textId="77777777" w:rsidR="00E918C5" w:rsidRPr="00C26778" w:rsidRDefault="00E918C5">
            <w:pPr>
              <w:pStyle w:val="Tabletext"/>
              <w:jc w:val="center"/>
              <w:rPr>
                <w:b/>
              </w:rPr>
            </w:pPr>
            <w:r w:rsidRPr="00C26778">
              <w:rPr>
                <w:b/>
              </w:rPr>
              <w:t>Version</w:t>
            </w:r>
          </w:p>
        </w:tc>
        <w:tc>
          <w:tcPr>
            <w:tcW w:w="3744" w:type="dxa"/>
          </w:tcPr>
          <w:p w14:paraId="28130CB9" w14:textId="77777777" w:rsidR="00E918C5" w:rsidRPr="00C26778" w:rsidRDefault="00E918C5">
            <w:pPr>
              <w:pStyle w:val="Tabletext"/>
              <w:jc w:val="center"/>
              <w:rPr>
                <w:b/>
              </w:rPr>
            </w:pPr>
            <w:r w:rsidRPr="00C26778">
              <w:rPr>
                <w:b/>
              </w:rPr>
              <w:t>Description</w:t>
            </w:r>
          </w:p>
        </w:tc>
        <w:tc>
          <w:tcPr>
            <w:tcW w:w="2304" w:type="dxa"/>
          </w:tcPr>
          <w:p w14:paraId="7DDBE00F" w14:textId="77777777" w:rsidR="00E918C5" w:rsidRPr="00C26778" w:rsidRDefault="00E918C5">
            <w:pPr>
              <w:pStyle w:val="Tabletext"/>
              <w:jc w:val="center"/>
              <w:rPr>
                <w:b/>
              </w:rPr>
            </w:pPr>
            <w:r w:rsidRPr="00C26778">
              <w:rPr>
                <w:b/>
              </w:rPr>
              <w:t>Author</w:t>
            </w:r>
          </w:p>
        </w:tc>
      </w:tr>
      <w:tr w:rsidR="00E918C5" w:rsidRPr="00C26778" w14:paraId="40616A5C" w14:textId="77777777" w:rsidTr="063EBB66">
        <w:tc>
          <w:tcPr>
            <w:tcW w:w="2304" w:type="dxa"/>
          </w:tcPr>
          <w:p w14:paraId="75F05F4F" w14:textId="35B8AF6E" w:rsidR="00E918C5" w:rsidRPr="00C26778" w:rsidRDefault="746C03AE" w:rsidP="063EBB66">
            <w:pPr>
              <w:pStyle w:val="Tabletext"/>
            </w:pPr>
            <w:r>
              <w:t>02/21/2024</w:t>
            </w:r>
          </w:p>
        </w:tc>
        <w:tc>
          <w:tcPr>
            <w:tcW w:w="1152" w:type="dxa"/>
          </w:tcPr>
          <w:p w14:paraId="21855E1A" w14:textId="44693DA2" w:rsidR="00E918C5" w:rsidRPr="00C26778" w:rsidRDefault="00E918C5">
            <w:pPr>
              <w:pStyle w:val="Tabletext"/>
            </w:pPr>
            <w:r>
              <w:t>&lt;</w:t>
            </w:r>
            <w:r w:rsidR="0C5B1B51">
              <w:t>1.0&gt;</w:t>
            </w:r>
          </w:p>
        </w:tc>
        <w:tc>
          <w:tcPr>
            <w:tcW w:w="3744" w:type="dxa"/>
          </w:tcPr>
          <w:p w14:paraId="1477BD6D" w14:textId="7225A796" w:rsidR="00E918C5" w:rsidRPr="00C26778" w:rsidRDefault="69D97D6B" w:rsidP="063EBB66">
            <w:pPr>
              <w:pStyle w:val="Tabletext"/>
            </w:pPr>
            <w:r>
              <w:t>Filled out Software Development Plan with preliminary information for the development stage of the project.</w:t>
            </w:r>
          </w:p>
        </w:tc>
        <w:tc>
          <w:tcPr>
            <w:tcW w:w="2304" w:type="dxa"/>
          </w:tcPr>
          <w:p w14:paraId="50AAB7FE" w14:textId="140AF0CC" w:rsidR="00E918C5" w:rsidRPr="00C26778" w:rsidRDefault="69D97D6B" w:rsidP="063EBB66">
            <w:pPr>
              <w:pStyle w:val="Tabletext"/>
            </w:pPr>
            <w:r>
              <w:t>Aiden Burke, Mark Maloney, Ty Farrington, Brett Suhr, Muskan Sharma</w:t>
            </w:r>
          </w:p>
        </w:tc>
      </w:tr>
      <w:tr w:rsidR="00E918C5" w:rsidRPr="00C26778" w14:paraId="4EBD7210" w14:textId="77777777" w:rsidTr="063EBB66">
        <w:tc>
          <w:tcPr>
            <w:tcW w:w="2304" w:type="dxa"/>
          </w:tcPr>
          <w:p w14:paraId="743A1227" w14:textId="77777777" w:rsidR="00E918C5" w:rsidRPr="00C26778" w:rsidRDefault="00E918C5">
            <w:pPr>
              <w:pStyle w:val="Tabletext"/>
            </w:pPr>
          </w:p>
        </w:tc>
        <w:tc>
          <w:tcPr>
            <w:tcW w:w="1152" w:type="dxa"/>
          </w:tcPr>
          <w:p w14:paraId="72D74DFD" w14:textId="77777777" w:rsidR="00E918C5" w:rsidRPr="00C26778" w:rsidRDefault="00E918C5">
            <w:pPr>
              <w:pStyle w:val="Tabletext"/>
            </w:pPr>
          </w:p>
        </w:tc>
        <w:tc>
          <w:tcPr>
            <w:tcW w:w="3744" w:type="dxa"/>
          </w:tcPr>
          <w:p w14:paraId="48D7CB6F" w14:textId="77777777" w:rsidR="00E918C5" w:rsidRPr="00C26778" w:rsidRDefault="00E918C5">
            <w:pPr>
              <w:pStyle w:val="Tabletext"/>
            </w:pPr>
          </w:p>
        </w:tc>
        <w:tc>
          <w:tcPr>
            <w:tcW w:w="2304" w:type="dxa"/>
          </w:tcPr>
          <w:p w14:paraId="19A44A27" w14:textId="77777777" w:rsidR="00E918C5" w:rsidRPr="00C26778" w:rsidRDefault="00E918C5">
            <w:pPr>
              <w:pStyle w:val="Tabletext"/>
            </w:pPr>
          </w:p>
        </w:tc>
      </w:tr>
      <w:tr w:rsidR="00E918C5" w:rsidRPr="00C26778" w14:paraId="79F9EE1B" w14:textId="77777777" w:rsidTr="063EBB66">
        <w:tc>
          <w:tcPr>
            <w:tcW w:w="2304" w:type="dxa"/>
          </w:tcPr>
          <w:p w14:paraId="54CDBCFB" w14:textId="77777777" w:rsidR="00E918C5" w:rsidRPr="00C26778" w:rsidRDefault="00E918C5">
            <w:pPr>
              <w:pStyle w:val="Tabletext"/>
            </w:pPr>
          </w:p>
        </w:tc>
        <w:tc>
          <w:tcPr>
            <w:tcW w:w="1152" w:type="dxa"/>
          </w:tcPr>
          <w:p w14:paraId="73D7DBF9" w14:textId="77777777" w:rsidR="00E918C5" w:rsidRPr="00C26778" w:rsidRDefault="00E918C5">
            <w:pPr>
              <w:pStyle w:val="Tabletext"/>
            </w:pPr>
          </w:p>
        </w:tc>
        <w:tc>
          <w:tcPr>
            <w:tcW w:w="3744" w:type="dxa"/>
          </w:tcPr>
          <w:p w14:paraId="3B1EC3C9" w14:textId="77777777" w:rsidR="00E918C5" w:rsidRPr="00C26778" w:rsidRDefault="00E918C5">
            <w:pPr>
              <w:pStyle w:val="Tabletext"/>
            </w:pPr>
          </w:p>
        </w:tc>
        <w:tc>
          <w:tcPr>
            <w:tcW w:w="2304" w:type="dxa"/>
          </w:tcPr>
          <w:p w14:paraId="2649D841" w14:textId="77777777" w:rsidR="00E918C5" w:rsidRPr="00C26778" w:rsidRDefault="00E918C5">
            <w:pPr>
              <w:pStyle w:val="Tabletext"/>
            </w:pPr>
          </w:p>
        </w:tc>
      </w:tr>
      <w:tr w:rsidR="00E918C5" w:rsidRPr="00C26778" w14:paraId="0B97763C" w14:textId="77777777" w:rsidTr="063EBB66">
        <w:tc>
          <w:tcPr>
            <w:tcW w:w="2304" w:type="dxa"/>
          </w:tcPr>
          <w:p w14:paraId="0430805E" w14:textId="77777777" w:rsidR="00E918C5" w:rsidRPr="00C26778" w:rsidRDefault="00E918C5">
            <w:pPr>
              <w:pStyle w:val="Tabletext"/>
            </w:pPr>
          </w:p>
        </w:tc>
        <w:tc>
          <w:tcPr>
            <w:tcW w:w="1152" w:type="dxa"/>
          </w:tcPr>
          <w:p w14:paraId="53B941AE" w14:textId="77777777" w:rsidR="00E918C5" w:rsidRPr="00C26778" w:rsidRDefault="00E918C5">
            <w:pPr>
              <w:pStyle w:val="Tabletext"/>
            </w:pPr>
          </w:p>
        </w:tc>
        <w:tc>
          <w:tcPr>
            <w:tcW w:w="3744" w:type="dxa"/>
          </w:tcPr>
          <w:p w14:paraId="05199E82" w14:textId="77777777" w:rsidR="00E918C5" w:rsidRPr="00C26778" w:rsidRDefault="00E918C5">
            <w:pPr>
              <w:pStyle w:val="Tabletext"/>
            </w:pPr>
          </w:p>
        </w:tc>
        <w:tc>
          <w:tcPr>
            <w:tcW w:w="2304" w:type="dxa"/>
          </w:tcPr>
          <w:p w14:paraId="42E2A317" w14:textId="77777777" w:rsidR="00E918C5" w:rsidRPr="00C26778" w:rsidRDefault="00E918C5">
            <w:pPr>
              <w:pStyle w:val="Tabletext"/>
            </w:pPr>
          </w:p>
        </w:tc>
      </w:tr>
    </w:tbl>
    <w:p w14:paraId="4C9F9D35" w14:textId="77777777" w:rsidR="00E918C5" w:rsidRPr="00C26778" w:rsidRDefault="00E918C5"/>
    <w:p w14:paraId="225EEA0D" w14:textId="77777777" w:rsidR="00E918C5" w:rsidRPr="00C26778" w:rsidRDefault="00E918C5">
      <w:pPr>
        <w:pStyle w:val="Title"/>
      </w:pPr>
      <w:r w:rsidRPr="00C26778">
        <w:br w:type="page"/>
      </w:r>
    </w:p>
    <w:p w14:paraId="415DFDAF" w14:textId="2162A08B" w:rsidR="00E918C5" w:rsidRPr="00C26778" w:rsidRDefault="00E918C5" w:rsidP="063EBB66">
      <w:pPr>
        <w:pStyle w:val="Title"/>
        <w:rPr>
          <w:b w:val="0"/>
          <w:i/>
          <w:iCs/>
          <w:sz w:val="22"/>
          <w:szCs w:val="22"/>
          <w:highlight w:val="green"/>
        </w:rPr>
      </w:pPr>
      <w:r>
        <w:t>Table of Contents</w:t>
      </w:r>
      <w:r w:rsidR="00E1350F">
        <w:t xml:space="preserve"> </w:t>
      </w:r>
    </w:p>
    <w:p w14:paraId="4DD9EB7B" w14:textId="77777777" w:rsidR="00E918C5" w:rsidRPr="00C26778" w:rsidRDefault="00E918C5"/>
    <w:p w14:paraId="3C2B9D68" w14:textId="77777777" w:rsidR="00C251DF" w:rsidRDefault="00E918C5">
      <w:pPr>
        <w:pStyle w:val="TOC1"/>
        <w:tabs>
          <w:tab w:val="left" w:pos="400"/>
          <w:tab w:val="right" w:leader="dot" w:pos="9350"/>
        </w:tabs>
        <w:rPr>
          <w:b w:val="0"/>
          <w:bCs w:val="0"/>
          <w:noProof/>
          <w:sz w:val="24"/>
        </w:rPr>
      </w:pPr>
      <w:r w:rsidRPr="00C26778">
        <w:rPr>
          <w:b w:val="0"/>
        </w:rPr>
        <w:fldChar w:fldCharType="begin"/>
      </w:r>
      <w:r w:rsidRPr="00C26778">
        <w:rPr>
          <w:b w:val="0"/>
        </w:rPr>
        <w:instrText xml:space="preserve"> TOC \o "1-2" \h \z </w:instrText>
      </w:r>
      <w:r w:rsidRPr="00C26778">
        <w:rPr>
          <w:b w:val="0"/>
        </w:rPr>
        <w:fldChar w:fldCharType="separate"/>
      </w:r>
      <w:hyperlink w:anchor="_Toc11132094" w:history="1">
        <w:r w:rsidR="00C251DF" w:rsidRPr="006F1867">
          <w:rPr>
            <w:rStyle w:val="Hyperlink"/>
            <w:noProof/>
          </w:rPr>
          <w:t>1.</w:t>
        </w:r>
        <w:r w:rsidR="00C251DF">
          <w:rPr>
            <w:b w:val="0"/>
            <w:bCs w:val="0"/>
            <w:noProof/>
            <w:sz w:val="24"/>
          </w:rPr>
          <w:tab/>
        </w:r>
        <w:r w:rsidR="00C251DF" w:rsidRPr="006F1867">
          <w:rPr>
            <w:rStyle w:val="Hyperlink"/>
            <w:noProof/>
          </w:rPr>
          <w:t>Introduction</w:t>
        </w:r>
        <w:r w:rsidR="00C251DF">
          <w:rPr>
            <w:noProof/>
            <w:webHidden/>
          </w:rPr>
          <w:tab/>
        </w:r>
        <w:r w:rsidR="00C251DF">
          <w:rPr>
            <w:noProof/>
            <w:webHidden/>
          </w:rPr>
          <w:fldChar w:fldCharType="begin"/>
        </w:r>
        <w:r w:rsidR="00C251DF">
          <w:rPr>
            <w:noProof/>
            <w:webHidden/>
          </w:rPr>
          <w:instrText xml:space="preserve"> PAGEREF _Toc11132094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704282CF" w14:textId="77777777" w:rsidR="00C251DF" w:rsidRDefault="00F47329">
      <w:pPr>
        <w:pStyle w:val="TOC2"/>
        <w:tabs>
          <w:tab w:val="left" w:pos="800"/>
          <w:tab w:val="right" w:leader="dot" w:pos="9350"/>
        </w:tabs>
        <w:rPr>
          <w:i w:val="0"/>
          <w:iCs w:val="0"/>
          <w:noProof/>
          <w:sz w:val="24"/>
        </w:rPr>
      </w:pPr>
      <w:hyperlink w:anchor="_Toc11132095" w:history="1">
        <w:r w:rsidR="00C251DF" w:rsidRPr="006F1867">
          <w:rPr>
            <w:rStyle w:val="Hyperlink"/>
            <w:noProof/>
          </w:rPr>
          <w:t>1.1</w:t>
        </w:r>
        <w:r w:rsidR="00C251DF">
          <w:rPr>
            <w:i w:val="0"/>
            <w:iCs w:val="0"/>
            <w:noProof/>
            <w:sz w:val="24"/>
          </w:rPr>
          <w:tab/>
        </w:r>
        <w:r w:rsidR="00C251DF" w:rsidRPr="006F1867">
          <w:rPr>
            <w:rStyle w:val="Hyperlink"/>
            <w:noProof/>
          </w:rPr>
          <w:t>Purpose</w:t>
        </w:r>
        <w:r w:rsidR="00C251DF">
          <w:rPr>
            <w:noProof/>
            <w:webHidden/>
          </w:rPr>
          <w:tab/>
        </w:r>
        <w:r w:rsidR="00C251DF">
          <w:rPr>
            <w:noProof/>
            <w:webHidden/>
          </w:rPr>
          <w:fldChar w:fldCharType="begin"/>
        </w:r>
        <w:r w:rsidR="00C251DF">
          <w:rPr>
            <w:noProof/>
            <w:webHidden/>
          </w:rPr>
          <w:instrText xml:space="preserve"> PAGEREF _Toc11132095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42A12BD8" w14:textId="77777777" w:rsidR="00C251DF" w:rsidRDefault="00F47329">
      <w:pPr>
        <w:pStyle w:val="TOC2"/>
        <w:tabs>
          <w:tab w:val="left" w:pos="800"/>
          <w:tab w:val="right" w:leader="dot" w:pos="9350"/>
        </w:tabs>
        <w:rPr>
          <w:i w:val="0"/>
          <w:iCs w:val="0"/>
          <w:noProof/>
          <w:sz w:val="24"/>
        </w:rPr>
      </w:pPr>
      <w:hyperlink w:anchor="_Toc11132096" w:history="1">
        <w:r w:rsidR="00C251DF" w:rsidRPr="006F1867">
          <w:rPr>
            <w:rStyle w:val="Hyperlink"/>
            <w:noProof/>
          </w:rPr>
          <w:t>1.2</w:t>
        </w:r>
        <w:r w:rsidR="00C251DF">
          <w:rPr>
            <w:i w:val="0"/>
            <w:iCs w:val="0"/>
            <w:noProof/>
            <w:sz w:val="24"/>
          </w:rPr>
          <w:tab/>
        </w:r>
        <w:r w:rsidR="00C251DF" w:rsidRPr="006F1867">
          <w:rPr>
            <w:rStyle w:val="Hyperlink"/>
            <w:noProof/>
          </w:rPr>
          <w:t>Scope</w:t>
        </w:r>
        <w:r w:rsidR="00C251DF">
          <w:rPr>
            <w:noProof/>
            <w:webHidden/>
          </w:rPr>
          <w:tab/>
        </w:r>
        <w:r w:rsidR="00C251DF">
          <w:rPr>
            <w:noProof/>
            <w:webHidden/>
          </w:rPr>
          <w:fldChar w:fldCharType="begin"/>
        </w:r>
        <w:r w:rsidR="00C251DF">
          <w:rPr>
            <w:noProof/>
            <w:webHidden/>
          </w:rPr>
          <w:instrText xml:space="preserve"> PAGEREF _Toc11132096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3C1BE5FF" w14:textId="77777777" w:rsidR="00C251DF" w:rsidRDefault="00F47329">
      <w:pPr>
        <w:pStyle w:val="TOC2"/>
        <w:tabs>
          <w:tab w:val="left" w:pos="800"/>
          <w:tab w:val="right" w:leader="dot" w:pos="9350"/>
        </w:tabs>
        <w:rPr>
          <w:i w:val="0"/>
          <w:iCs w:val="0"/>
          <w:noProof/>
          <w:sz w:val="24"/>
        </w:rPr>
      </w:pPr>
      <w:hyperlink w:anchor="_Toc11132097" w:history="1">
        <w:r w:rsidR="00C251DF" w:rsidRPr="006F1867">
          <w:rPr>
            <w:rStyle w:val="Hyperlink"/>
            <w:noProof/>
          </w:rPr>
          <w:t>1.3</w:t>
        </w:r>
        <w:r w:rsidR="00C251DF">
          <w:rPr>
            <w:i w:val="0"/>
            <w:iCs w:val="0"/>
            <w:noProof/>
            <w:sz w:val="24"/>
          </w:rPr>
          <w:tab/>
        </w:r>
        <w:r w:rsidR="00C251DF" w:rsidRPr="006F1867">
          <w:rPr>
            <w:rStyle w:val="Hyperlink"/>
            <w:noProof/>
          </w:rPr>
          <w:t>Definitions, Acronyms, and Abbreviations</w:t>
        </w:r>
        <w:r w:rsidR="00C251DF">
          <w:rPr>
            <w:noProof/>
            <w:webHidden/>
          </w:rPr>
          <w:tab/>
        </w:r>
        <w:r w:rsidR="00C251DF">
          <w:rPr>
            <w:noProof/>
            <w:webHidden/>
          </w:rPr>
          <w:fldChar w:fldCharType="begin"/>
        </w:r>
        <w:r w:rsidR="00C251DF">
          <w:rPr>
            <w:noProof/>
            <w:webHidden/>
          </w:rPr>
          <w:instrText xml:space="preserve"> PAGEREF _Toc11132097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15532A07" w14:textId="77777777" w:rsidR="00C251DF" w:rsidRDefault="00F47329">
      <w:pPr>
        <w:pStyle w:val="TOC2"/>
        <w:tabs>
          <w:tab w:val="left" w:pos="800"/>
          <w:tab w:val="right" w:leader="dot" w:pos="9350"/>
        </w:tabs>
        <w:rPr>
          <w:i w:val="0"/>
          <w:iCs w:val="0"/>
          <w:noProof/>
          <w:sz w:val="24"/>
        </w:rPr>
      </w:pPr>
      <w:hyperlink w:anchor="_Toc11132098" w:history="1">
        <w:r w:rsidR="00C251DF" w:rsidRPr="006F1867">
          <w:rPr>
            <w:rStyle w:val="Hyperlink"/>
            <w:noProof/>
          </w:rPr>
          <w:t>1.4</w:t>
        </w:r>
        <w:r w:rsidR="00C251DF">
          <w:rPr>
            <w:i w:val="0"/>
            <w:iCs w:val="0"/>
            <w:noProof/>
            <w:sz w:val="24"/>
          </w:rPr>
          <w:tab/>
        </w:r>
        <w:r w:rsidR="00C251DF" w:rsidRPr="006F1867">
          <w:rPr>
            <w:rStyle w:val="Hyperlink"/>
            <w:noProof/>
          </w:rPr>
          <w:t>References</w:t>
        </w:r>
        <w:r w:rsidR="00C251DF">
          <w:rPr>
            <w:noProof/>
            <w:webHidden/>
          </w:rPr>
          <w:tab/>
        </w:r>
        <w:r w:rsidR="00C251DF">
          <w:rPr>
            <w:noProof/>
            <w:webHidden/>
          </w:rPr>
          <w:fldChar w:fldCharType="begin"/>
        </w:r>
        <w:r w:rsidR="00C251DF">
          <w:rPr>
            <w:noProof/>
            <w:webHidden/>
          </w:rPr>
          <w:instrText xml:space="preserve"> PAGEREF _Toc11132098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327FFF79" w14:textId="77777777" w:rsidR="00C251DF" w:rsidRDefault="00F47329">
      <w:pPr>
        <w:pStyle w:val="TOC2"/>
        <w:tabs>
          <w:tab w:val="left" w:pos="800"/>
          <w:tab w:val="right" w:leader="dot" w:pos="9350"/>
        </w:tabs>
        <w:rPr>
          <w:i w:val="0"/>
          <w:iCs w:val="0"/>
          <w:noProof/>
          <w:sz w:val="24"/>
        </w:rPr>
      </w:pPr>
      <w:hyperlink w:anchor="_Toc11132099" w:history="1">
        <w:r w:rsidR="00C251DF" w:rsidRPr="006F1867">
          <w:rPr>
            <w:rStyle w:val="Hyperlink"/>
            <w:noProof/>
          </w:rPr>
          <w:t>1.5</w:t>
        </w:r>
        <w:r w:rsidR="00C251DF">
          <w:rPr>
            <w:i w:val="0"/>
            <w:iCs w:val="0"/>
            <w:noProof/>
            <w:sz w:val="24"/>
          </w:rPr>
          <w:tab/>
        </w:r>
        <w:r w:rsidR="00C251DF" w:rsidRPr="006F1867">
          <w:rPr>
            <w:rStyle w:val="Hyperlink"/>
            <w:noProof/>
          </w:rPr>
          <w:t>Overview</w:t>
        </w:r>
        <w:r w:rsidR="00C251DF">
          <w:rPr>
            <w:noProof/>
            <w:webHidden/>
          </w:rPr>
          <w:tab/>
        </w:r>
        <w:r w:rsidR="00C251DF">
          <w:rPr>
            <w:noProof/>
            <w:webHidden/>
          </w:rPr>
          <w:fldChar w:fldCharType="begin"/>
        </w:r>
        <w:r w:rsidR="00C251DF">
          <w:rPr>
            <w:noProof/>
            <w:webHidden/>
          </w:rPr>
          <w:instrText xml:space="preserve"> PAGEREF _Toc11132099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73788FE2" w14:textId="77777777" w:rsidR="00C251DF" w:rsidRDefault="00F47329">
      <w:pPr>
        <w:pStyle w:val="TOC1"/>
        <w:tabs>
          <w:tab w:val="left" w:pos="400"/>
          <w:tab w:val="right" w:leader="dot" w:pos="9350"/>
        </w:tabs>
        <w:rPr>
          <w:b w:val="0"/>
          <w:bCs w:val="0"/>
          <w:noProof/>
          <w:sz w:val="24"/>
        </w:rPr>
      </w:pPr>
      <w:hyperlink w:anchor="_Toc11132100" w:history="1">
        <w:r w:rsidR="00C251DF" w:rsidRPr="006F1867">
          <w:rPr>
            <w:rStyle w:val="Hyperlink"/>
            <w:noProof/>
          </w:rPr>
          <w:t>2.</w:t>
        </w:r>
        <w:r w:rsidR="00C251DF">
          <w:rPr>
            <w:b w:val="0"/>
            <w:bCs w:val="0"/>
            <w:noProof/>
            <w:sz w:val="24"/>
          </w:rPr>
          <w:tab/>
        </w:r>
        <w:r w:rsidR="00C251DF" w:rsidRPr="006F1867">
          <w:rPr>
            <w:rStyle w:val="Hyperlink"/>
            <w:noProof/>
          </w:rPr>
          <w:t>Project Overview</w:t>
        </w:r>
        <w:r w:rsidR="00C251DF">
          <w:rPr>
            <w:noProof/>
            <w:webHidden/>
          </w:rPr>
          <w:tab/>
        </w:r>
        <w:r w:rsidR="00C251DF">
          <w:rPr>
            <w:noProof/>
            <w:webHidden/>
          </w:rPr>
          <w:fldChar w:fldCharType="begin"/>
        </w:r>
        <w:r w:rsidR="00C251DF">
          <w:rPr>
            <w:noProof/>
            <w:webHidden/>
          </w:rPr>
          <w:instrText xml:space="preserve"> PAGEREF _Toc11132100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7334C384" w14:textId="77777777" w:rsidR="00C251DF" w:rsidRDefault="00F47329">
      <w:pPr>
        <w:pStyle w:val="TOC2"/>
        <w:tabs>
          <w:tab w:val="left" w:pos="800"/>
          <w:tab w:val="right" w:leader="dot" w:pos="9350"/>
        </w:tabs>
        <w:rPr>
          <w:i w:val="0"/>
          <w:iCs w:val="0"/>
          <w:noProof/>
          <w:sz w:val="24"/>
        </w:rPr>
      </w:pPr>
      <w:hyperlink w:anchor="_Toc11132101" w:history="1">
        <w:r w:rsidR="00C251DF" w:rsidRPr="006F1867">
          <w:rPr>
            <w:rStyle w:val="Hyperlink"/>
            <w:noProof/>
          </w:rPr>
          <w:t>2.1</w:t>
        </w:r>
        <w:r w:rsidR="00C251DF">
          <w:rPr>
            <w:i w:val="0"/>
            <w:iCs w:val="0"/>
            <w:noProof/>
            <w:sz w:val="24"/>
          </w:rPr>
          <w:tab/>
        </w:r>
        <w:r w:rsidR="00C251DF" w:rsidRPr="006F1867">
          <w:rPr>
            <w:rStyle w:val="Hyperlink"/>
            <w:noProof/>
          </w:rPr>
          <w:t>Project Purpose, Scope, and Objectives</w:t>
        </w:r>
        <w:r w:rsidR="00C251DF">
          <w:rPr>
            <w:noProof/>
            <w:webHidden/>
          </w:rPr>
          <w:tab/>
        </w:r>
        <w:r w:rsidR="00C251DF">
          <w:rPr>
            <w:noProof/>
            <w:webHidden/>
          </w:rPr>
          <w:fldChar w:fldCharType="begin"/>
        </w:r>
        <w:r w:rsidR="00C251DF">
          <w:rPr>
            <w:noProof/>
            <w:webHidden/>
          </w:rPr>
          <w:instrText xml:space="preserve"> PAGEREF _Toc11132101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4A3D86E1" w14:textId="77777777" w:rsidR="00C251DF" w:rsidRDefault="00F47329">
      <w:pPr>
        <w:pStyle w:val="TOC2"/>
        <w:tabs>
          <w:tab w:val="left" w:pos="800"/>
          <w:tab w:val="right" w:leader="dot" w:pos="9350"/>
        </w:tabs>
        <w:rPr>
          <w:i w:val="0"/>
          <w:iCs w:val="0"/>
          <w:noProof/>
          <w:sz w:val="24"/>
        </w:rPr>
      </w:pPr>
      <w:hyperlink w:anchor="_Toc11132102" w:history="1">
        <w:r w:rsidR="00C251DF" w:rsidRPr="006F1867">
          <w:rPr>
            <w:rStyle w:val="Hyperlink"/>
            <w:noProof/>
          </w:rPr>
          <w:t>2.2</w:t>
        </w:r>
        <w:r w:rsidR="00C251DF">
          <w:rPr>
            <w:i w:val="0"/>
            <w:iCs w:val="0"/>
            <w:noProof/>
            <w:sz w:val="24"/>
          </w:rPr>
          <w:tab/>
        </w:r>
        <w:r w:rsidR="00C251DF" w:rsidRPr="006F1867">
          <w:rPr>
            <w:rStyle w:val="Hyperlink"/>
            <w:noProof/>
          </w:rPr>
          <w:t>Assumptions and Constraints</w:t>
        </w:r>
        <w:r w:rsidR="00C251DF">
          <w:rPr>
            <w:noProof/>
            <w:webHidden/>
          </w:rPr>
          <w:tab/>
        </w:r>
        <w:r w:rsidR="00C251DF">
          <w:rPr>
            <w:noProof/>
            <w:webHidden/>
          </w:rPr>
          <w:fldChar w:fldCharType="begin"/>
        </w:r>
        <w:r w:rsidR="00C251DF">
          <w:rPr>
            <w:noProof/>
            <w:webHidden/>
          </w:rPr>
          <w:instrText xml:space="preserve"> PAGEREF _Toc11132102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356C3D2E" w14:textId="77777777" w:rsidR="00C251DF" w:rsidRDefault="00F47329">
      <w:pPr>
        <w:pStyle w:val="TOC2"/>
        <w:tabs>
          <w:tab w:val="left" w:pos="800"/>
          <w:tab w:val="right" w:leader="dot" w:pos="9350"/>
        </w:tabs>
        <w:rPr>
          <w:i w:val="0"/>
          <w:iCs w:val="0"/>
          <w:noProof/>
          <w:sz w:val="24"/>
        </w:rPr>
      </w:pPr>
      <w:hyperlink w:anchor="_Toc11132103" w:history="1">
        <w:r w:rsidR="00C251DF" w:rsidRPr="006F1867">
          <w:rPr>
            <w:rStyle w:val="Hyperlink"/>
            <w:noProof/>
          </w:rPr>
          <w:t>2.3</w:t>
        </w:r>
        <w:r w:rsidR="00C251DF">
          <w:rPr>
            <w:i w:val="0"/>
            <w:iCs w:val="0"/>
            <w:noProof/>
            <w:sz w:val="24"/>
          </w:rPr>
          <w:tab/>
        </w:r>
        <w:r w:rsidR="00C251DF" w:rsidRPr="006F1867">
          <w:rPr>
            <w:rStyle w:val="Hyperlink"/>
            <w:noProof/>
          </w:rPr>
          <w:t>Project Deliverables</w:t>
        </w:r>
        <w:r w:rsidR="00C251DF">
          <w:rPr>
            <w:noProof/>
            <w:webHidden/>
          </w:rPr>
          <w:tab/>
        </w:r>
        <w:r w:rsidR="00C251DF">
          <w:rPr>
            <w:noProof/>
            <w:webHidden/>
          </w:rPr>
          <w:fldChar w:fldCharType="begin"/>
        </w:r>
        <w:r w:rsidR="00C251DF">
          <w:rPr>
            <w:noProof/>
            <w:webHidden/>
          </w:rPr>
          <w:instrText xml:space="preserve"> PAGEREF _Toc11132103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1473E694" w14:textId="77777777" w:rsidR="00C251DF" w:rsidRDefault="00F47329">
      <w:pPr>
        <w:pStyle w:val="TOC2"/>
        <w:tabs>
          <w:tab w:val="left" w:pos="800"/>
          <w:tab w:val="right" w:leader="dot" w:pos="9350"/>
        </w:tabs>
        <w:rPr>
          <w:i w:val="0"/>
          <w:iCs w:val="0"/>
          <w:noProof/>
          <w:sz w:val="24"/>
        </w:rPr>
      </w:pPr>
      <w:hyperlink w:anchor="_Toc11132104" w:history="1">
        <w:r w:rsidR="00C251DF" w:rsidRPr="006F1867">
          <w:rPr>
            <w:rStyle w:val="Hyperlink"/>
            <w:noProof/>
          </w:rPr>
          <w:t>2.4</w:t>
        </w:r>
        <w:r w:rsidR="00C251DF">
          <w:rPr>
            <w:i w:val="0"/>
            <w:iCs w:val="0"/>
            <w:noProof/>
            <w:sz w:val="24"/>
          </w:rPr>
          <w:tab/>
        </w:r>
        <w:r w:rsidR="00C251DF" w:rsidRPr="006F1867">
          <w:rPr>
            <w:rStyle w:val="Hyperlink"/>
            <w:noProof/>
          </w:rPr>
          <w:t>Evolution of the Software Development Plan</w:t>
        </w:r>
        <w:r w:rsidR="00C251DF">
          <w:rPr>
            <w:noProof/>
            <w:webHidden/>
          </w:rPr>
          <w:tab/>
        </w:r>
        <w:r w:rsidR="00C251DF">
          <w:rPr>
            <w:noProof/>
            <w:webHidden/>
          </w:rPr>
          <w:fldChar w:fldCharType="begin"/>
        </w:r>
        <w:r w:rsidR="00C251DF">
          <w:rPr>
            <w:noProof/>
            <w:webHidden/>
          </w:rPr>
          <w:instrText xml:space="preserve"> PAGEREF _Toc11132104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3D617F94" w14:textId="77777777" w:rsidR="00C251DF" w:rsidRDefault="00F47329">
      <w:pPr>
        <w:pStyle w:val="TOC1"/>
        <w:tabs>
          <w:tab w:val="left" w:pos="400"/>
          <w:tab w:val="right" w:leader="dot" w:pos="9350"/>
        </w:tabs>
        <w:rPr>
          <w:b w:val="0"/>
          <w:bCs w:val="0"/>
          <w:noProof/>
          <w:sz w:val="24"/>
        </w:rPr>
      </w:pPr>
      <w:hyperlink w:anchor="_Toc11132105" w:history="1">
        <w:r w:rsidR="00C251DF" w:rsidRPr="006F1867">
          <w:rPr>
            <w:rStyle w:val="Hyperlink"/>
            <w:noProof/>
          </w:rPr>
          <w:t>3.</w:t>
        </w:r>
        <w:r w:rsidR="00C251DF">
          <w:rPr>
            <w:b w:val="0"/>
            <w:bCs w:val="0"/>
            <w:noProof/>
            <w:sz w:val="24"/>
          </w:rPr>
          <w:tab/>
        </w:r>
        <w:r w:rsidR="00C251DF" w:rsidRPr="006F1867">
          <w:rPr>
            <w:rStyle w:val="Hyperlink"/>
            <w:noProof/>
          </w:rPr>
          <w:t>Project Organization</w:t>
        </w:r>
        <w:r w:rsidR="00C251DF">
          <w:rPr>
            <w:noProof/>
            <w:webHidden/>
          </w:rPr>
          <w:tab/>
        </w:r>
        <w:r w:rsidR="00C251DF">
          <w:rPr>
            <w:noProof/>
            <w:webHidden/>
          </w:rPr>
          <w:fldChar w:fldCharType="begin"/>
        </w:r>
        <w:r w:rsidR="00C251DF">
          <w:rPr>
            <w:noProof/>
            <w:webHidden/>
          </w:rPr>
          <w:instrText xml:space="preserve"> PAGEREF _Toc11132105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60681300" w14:textId="77777777" w:rsidR="00C251DF" w:rsidRDefault="00F47329">
      <w:pPr>
        <w:pStyle w:val="TOC2"/>
        <w:tabs>
          <w:tab w:val="left" w:pos="800"/>
          <w:tab w:val="right" w:leader="dot" w:pos="9350"/>
        </w:tabs>
        <w:rPr>
          <w:i w:val="0"/>
          <w:iCs w:val="0"/>
          <w:noProof/>
          <w:sz w:val="24"/>
        </w:rPr>
      </w:pPr>
      <w:hyperlink w:anchor="_Toc11132106" w:history="1">
        <w:r w:rsidR="00C251DF" w:rsidRPr="006F1867">
          <w:rPr>
            <w:rStyle w:val="Hyperlink"/>
            <w:noProof/>
          </w:rPr>
          <w:t>3.1</w:t>
        </w:r>
        <w:r w:rsidR="00C251DF">
          <w:rPr>
            <w:i w:val="0"/>
            <w:iCs w:val="0"/>
            <w:noProof/>
            <w:sz w:val="24"/>
          </w:rPr>
          <w:tab/>
        </w:r>
        <w:r w:rsidR="00C251DF" w:rsidRPr="006F1867">
          <w:rPr>
            <w:rStyle w:val="Hyperlink"/>
            <w:noProof/>
          </w:rPr>
          <w:t>Organizational Structure</w:t>
        </w:r>
        <w:r w:rsidR="00C251DF">
          <w:rPr>
            <w:noProof/>
            <w:webHidden/>
          </w:rPr>
          <w:tab/>
        </w:r>
        <w:r w:rsidR="00C251DF">
          <w:rPr>
            <w:noProof/>
            <w:webHidden/>
          </w:rPr>
          <w:fldChar w:fldCharType="begin"/>
        </w:r>
        <w:r w:rsidR="00C251DF">
          <w:rPr>
            <w:noProof/>
            <w:webHidden/>
          </w:rPr>
          <w:instrText xml:space="preserve"> PAGEREF _Toc11132106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13ADD6B9" w14:textId="77777777" w:rsidR="00C251DF" w:rsidRDefault="00F47329">
      <w:pPr>
        <w:pStyle w:val="TOC2"/>
        <w:tabs>
          <w:tab w:val="left" w:pos="800"/>
          <w:tab w:val="right" w:leader="dot" w:pos="9350"/>
        </w:tabs>
        <w:rPr>
          <w:i w:val="0"/>
          <w:iCs w:val="0"/>
          <w:noProof/>
          <w:sz w:val="24"/>
        </w:rPr>
      </w:pPr>
      <w:hyperlink w:anchor="_Toc11132107" w:history="1">
        <w:r w:rsidR="00C251DF" w:rsidRPr="006F1867">
          <w:rPr>
            <w:rStyle w:val="Hyperlink"/>
            <w:noProof/>
          </w:rPr>
          <w:t>3.2</w:t>
        </w:r>
        <w:r w:rsidR="00C251DF">
          <w:rPr>
            <w:i w:val="0"/>
            <w:iCs w:val="0"/>
            <w:noProof/>
            <w:sz w:val="24"/>
          </w:rPr>
          <w:tab/>
        </w:r>
        <w:r w:rsidR="00C251DF" w:rsidRPr="006F1867">
          <w:rPr>
            <w:rStyle w:val="Hyperlink"/>
            <w:noProof/>
          </w:rPr>
          <w:t>External Interfaces</w:t>
        </w:r>
        <w:r w:rsidR="00C251DF">
          <w:rPr>
            <w:noProof/>
            <w:webHidden/>
          </w:rPr>
          <w:tab/>
        </w:r>
        <w:r w:rsidR="00C251DF">
          <w:rPr>
            <w:noProof/>
            <w:webHidden/>
          </w:rPr>
          <w:fldChar w:fldCharType="begin"/>
        </w:r>
        <w:r w:rsidR="00C251DF">
          <w:rPr>
            <w:noProof/>
            <w:webHidden/>
          </w:rPr>
          <w:instrText xml:space="preserve"> PAGEREF _Toc11132107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0F132404" w14:textId="77777777" w:rsidR="00C251DF" w:rsidRDefault="00F47329">
      <w:pPr>
        <w:pStyle w:val="TOC2"/>
        <w:tabs>
          <w:tab w:val="left" w:pos="800"/>
          <w:tab w:val="right" w:leader="dot" w:pos="9350"/>
        </w:tabs>
        <w:rPr>
          <w:i w:val="0"/>
          <w:iCs w:val="0"/>
          <w:noProof/>
          <w:sz w:val="24"/>
        </w:rPr>
      </w:pPr>
      <w:hyperlink w:anchor="_Toc11132108" w:history="1">
        <w:r w:rsidR="00C251DF" w:rsidRPr="006F1867">
          <w:rPr>
            <w:rStyle w:val="Hyperlink"/>
            <w:noProof/>
          </w:rPr>
          <w:t>3.3</w:t>
        </w:r>
        <w:r w:rsidR="00C251DF">
          <w:rPr>
            <w:i w:val="0"/>
            <w:iCs w:val="0"/>
            <w:noProof/>
            <w:sz w:val="24"/>
          </w:rPr>
          <w:tab/>
        </w:r>
        <w:r w:rsidR="00C251DF" w:rsidRPr="006F1867">
          <w:rPr>
            <w:rStyle w:val="Hyperlink"/>
            <w:noProof/>
          </w:rPr>
          <w:t>Roles and Responsibilities</w:t>
        </w:r>
        <w:r w:rsidR="00C251DF">
          <w:rPr>
            <w:noProof/>
            <w:webHidden/>
          </w:rPr>
          <w:tab/>
        </w:r>
        <w:r w:rsidR="00C251DF">
          <w:rPr>
            <w:noProof/>
            <w:webHidden/>
          </w:rPr>
          <w:fldChar w:fldCharType="begin"/>
        </w:r>
        <w:r w:rsidR="00C251DF">
          <w:rPr>
            <w:noProof/>
            <w:webHidden/>
          </w:rPr>
          <w:instrText xml:space="preserve"> PAGEREF _Toc11132108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6C5978C1" w14:textId="77777777" w:rsidR="00C251DF" w:rsidRDefault="00F47329">
      <w:pPr>
        <w:pStyle w:val="TOC1"/>
        <w:tabs>
          <w:tab w:val="left" w:pos="400"/>
          <w:tab w:val="right" w:leader="dot" w:pos="9350"/>
        </w:tabs>
        <w:rPr>
          <w:b w:val="0"/>
          <w:bCs w:val="0"/>
          <w:noProof/>
          <w:sz w:val="24"/>
        </w:rPr>
      </w:pPr>
      <w:hyperlink w:anchor="_Toc11132109" w:history="1">
        <w:r w:rsidR="00C251DF" w:rsidRPr="006F1867">
          <w:rPr>
            <w:rStyle w:val="Hyperlink"/>
            <w:noProof/>
          </w:rPr>
          <w:t>4.</w:t>
        </w:r>
        <w:r w:rsidR="00C251DF">
          <w:rPr>
            <w:b w:val="0"/>
            <w:bCs w:val="0"/>
            <w:noProof/>
            <w:sz w:val="24"/>
          </w:rPr>
          <w:tab/>
        </w:r>
        <w:r w:rsidR="00C251DF" w:rsidRPr="006F1867">
          <w:rPr>
            <w:rStyle w:val="Hyperlink"/>
            <w:noProof/>
          </w:rPr>
          <w:t>Management Process</w:t>
        </w:r>
        <w:r w:rsidR="00C251DF">
          <w:rPr>
            <w:noProof/>
            <w:webHidden/>
          </w:rPr>
          <w:tab/>
        </w:r>
        <w:r w:rsidR="00C251DF">
          <w:rPr>
            <w:noProof/>
            <w:webHidden/>
          </w:rPr>
          <w:fldChar w:fldCharType="begin"/>
        </w:r>
        <w:r w:rsidR="00C251DF">
          <w:rPr>
            <w:noProof/>
            <w:webHidden/>
          </w:rPr>
          <w:instrText xml:space="preserve"> PAGEREF _Toc11132109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3F7A7302" w14:textId="77777777" w:rsidR="00C251DF" w:rsidRDefault="00F47329">
      <w:pPr>
        <w:pStyle w:val="TOC2"/>
        <w:tabs>
          <w:tab w:val="left" w:pos="800"/>
          <w:tab w:val="right" w:leader="dot" w:pos="9350"/>
        </w:tabs>
        <w:rPr>
          <w:i w:val="0"/>
          <w:iCs w:val="0"/>
          <w:noProof/>
          <w:sz w:val="24"/>
        </w:rPr>
      </w:pPr>
      <w:hyperlink w:anchor="_Toc11132110" w:history="1">
        <w:r w:rsidR="00C251DF" w:rsidRPr="006F1867">
          <w:rPr>
            <w:rStyle w:val="Hyperlink"/>
            <w:noProof/>
          </w:rPr>
          <w:t>4.1</w:t>
        </w:r>
        <w:r w:rsidR="00C251DF">
          <w:rPr>
            <w:i w:val="0"/>
            <w:iCs w:val="0"/>
            <w:noProof/>
            <w:sz w:val="24"/>
          </w:rPr>
          <w:tab/>
        </w:r>
        <w:r w:rsidR="00C251DF" w:rsidRPr="006F1867">
          <w:rPr>
            <w:rStyle w:val="Hyperlink"/>
            <w:noProof/>
          </w:rPr>
          <w:t>Project Estimates</w:t>
        </w:r>
        <w:r w:rsidR="00C251DF">
          <w:rPr>
            <w:noProof/>
            <w:webHidden/>
          </w:rPr>
          <w:tab/>
        </w:r>
        <w:r w:rsidR="00C251DF">
          <w:rPr>
            <w:noProof/>
            <w:webHidden/>
          </w:rPr>
          <w:fldChar w:fldCharType="begin"/>
        </w:r>
        <w:r w:rsidR="00C251DF">
          <w:rPr>
            <w:noProof/>
            <w:webHidden/>
          </w:rPr>
          <w:instrText xml:space="preserve"> PAGEREF _Toc11132110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579AE6F9" w14:textId="77777777" w:rsidR="00C251DF" w:rsidRDefault="00F47329">
      <w:pPr>
        <w:pStyle w:val="TOC2"/>
        <w:tabs>
          <w:tab w:val="left" w:pos="800"/>
          <w:tab w:val="right" w:leader="dot" w:pos="9350"/>
        </w:tabs>
        <w:rPr>
          <w:i w:val="0"/>
          <w:iCs w:val="0"/>
          <w:noProof/>
          <w:sz w:val="24"/>
        </w:rPr>
      </w:pPr>
      <w:hyperlink w:anchor="_Toc11132111" w:history="1">
        <w:r w:rsidR="00C251DF" w:rsidRPr="006F1867">
          <w:rPr>
            <w:rStyle w:val="Hyperlink"/>
            <w:noProof/>
          </w:rPr>
          <w:t>4.2</w:t>
        </w:r>
        <w:r w:rsidR="00C251DF">
          <w:rPr>
            <w:i w:val="0"/>
            <w:iCs w:val="0"/>
            <w:noProof/>
            <w:sz w:val="24"/>
          </w:rPr>
          <w:tab/>
        </w:r>
        <w:r w:rsidR="00C251DF" w:rsidRPr="006F1867">
          <w:rPr>
            <w:rStyle w:val="Hyperlink"/>
            <w:noProof/>
          </w:rPr>
          <w:t>Project Plan</w:t>
        </w:r>
        <w:r w:rsidR="00C251DF">
          <w:rPr>
            <w:noProof/>
            <w:webHidden/>
          </w:rPr>
          <w:tab/>
        </w:r>
        <w:r w:rsidR="00C251DF">
          <w:rPr>
            <w:noProof/>
            <w:webHidden/>
          </w:rPr>
          <w:fldChar w:fldCharType="begin"/>
        </w:r>
        <w:r w:rsidR="00C251DF">
          <w:rPr>
            <w:noProof/>
            <w:webHidden/>
          </w:rPr>
          <w:instrText xml:space="preserve"> PAGEREF _Toc11132111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6C9BB0BA" w14:textId="77777777" w:rsidR="00C251DF" w:rsidRDefault="00F47329">
      <w:pPr>
        <w:pStyle w:val="TOC2"/>
        <w:tabs>
          <w:tab w:val="left" w:pos="800"/>
          <w:tab w:val="right" w:leader="dot" w:pos="9350"/>
        </w:tabs>
        <w:rPr>
          <w:i w:val="0"/>
          <w:iCs w:val="0"/>
          <w:noProof/>
          <w:sz w:val="24"/>
        </w:rPr>
      </w:pPr>
      <w:hyperlink w:anchor="_Toc11132112" w:history="1">
        <w:r w:rsidR="00C251DF" w:rsidRPr="006F1867">
          <w:rPr>
            <w:rStyle w:val="Hyperlink"/>
            <w:noProof/>
          </w:rPr>
          <w:t>4.3</w:t>
        </w:r>
        <w:r w:rsidR="00C251DF">
          <w:rPr>
            <w:i w:val="0"/>
            <w:iCs w:val="0"/>
            <w:noProof/>
            <w:sz w:val="24"/>
          </w:rPr>
          <w:tab/>
        </w:r>
        <w:r w:rsidR="00C251DF" w:rsidRPr="006F1867">
          <w:rPr>
            <w:rStyle w:val="Hyperlink"/>
            <w:noProof/>
          </w:rPr>
          <w:t>Project Monitoring and Control</w:t>
        </w:r>
        <w:r w:rsidR="00C251DF">
          <w:rPr>
            <w:noProof/>
            <w:webHidden/>
          </w:rPr>
          <w:tab/>
        </w:r>
        <w:r w:rsidR="00C251DF">
          <w:rPr>
            <w:noProof/>
            <w:webHidden/>
          </w:rPr>
          <w:fldChar w:fldCharType="begin"/>
        </w:r>
        <w:r w:rsidR="00C251DF">
          <w:rPr>
            <w:noProof/>
            <w:webHidden/>
          </w:rPr>
          <w:instrText xml:space="preserve"> PAGEREF _Toc11132112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2BD7BA58" w14:textId="77777777" w:rsidR="00C251DF" w:rsidRDefault="00F47329">
      <w:pPr>
        <w:pStyle w:val="TOC2"/>
        <w:tabs>
          <w:tab w:val="left" w:pos="800"/>
          <w:tab w:val="right" w:leader="dot" w:pos="9350"/>
        </w:tabs>
        <w:rPr>
          <w:i w:val="0"/>
          <w:iCs w:val="0"/>
          <w:noProof/>
          <w:sz w:val="24"/>
        </w:rPr>
      </w:pPr>
      <w:hyperlink w:anchor="_Toc11132113" w:history="1">
        <w:r w:rsidR="00C251DF" w:rsidRPr="006F1867">
          <w:rPr>
            <w:rStyle w:val="Hyperlink"/>
            <w:bCs/>
            <w:noProof/>
          </w:rPr>
          <w:t>4.4</w:t>
        </w:r>
        <w:r w:rsidR="00C251DF">
          <w:rPr>
            <w:i w:val="0"/>
            <w:iCs w:val="0"/>
            <w:noProof/>
            <w:sz w:val="24"/>
          </w:rPr>
          <w:tab/>
        </w:r>
        <w:r w:rsidR="00C251DF" w:rsidRPr="006F1867">
          <w:rPr>
            <w:rStyle w:val="Hyperlink"/>
            <w:bCs/>
            <w:noProof/>
          </w:rPr>
          <w:t>Requirements Management</w:t>
        </w:r>
        <w:r w:rsidR="00C251DF">
          <w:rPr>
            <w:noProof/>
            <w:webHidden/>
          </w:rPr>
          <w:tab/>
        </w:r>
        <w:r w:rsidR="00C251DF">
          <w:rPr>
            <w:noProof/>
            <w:webHidden/>
          </w:rPr>
          <w:fldChar w:fldCharType="begin"/>
        </w:r>
        <w:r w:rsidR="00C251DF">
          <w:rPr>
            <w:noProof/>
            <w:webHidden/>
          </w:rPr>
          <w:instrText xml:space="preserve"> PAGEREF _Toc11132113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0E1495AB" w14:textId="77777777" w:rsidR="00C251DF" w:rsidRDefault="00F47329">
      <w:pPr>
        <w:pStyle w:val="TOC2"/>
        <w:tabs>
          <w:tab w:val="left" w:pos="800"/>
          <w:tab w:val="right" w:leader="dot" w:pos="9350"/>
        </w:tabs>
        <w:rPr>
          <w:i w:val="0"/>
          <w:iCs w:val="0"/>
          <w:noProof/>
          <w:sz w:val="24"/>
        </w:rPr>
      </w:pPr>
      <w:hyperlink w:anchor="_Toc11132114" w:history="1">
        <w:r w:rsidR="00C251DF" w:rsidRPr="006F1867">
          <w:rPr>
            <w:rStyle w:val="Hyperlink"/>
            <w:bCs/>
            <w:noProof/>
          </w:rPr>
          <w:t>4.5</w:t>
        </w:r>
        <w:r w:rsidR="00C251DF">
          <w:rPr>
            <w:i w:val="0"/>
            <w:iCs w:val="0"/>
            <w:noProof/>
            <w:sz w:val="24"/>
          </w:rPr>
          <w:tab/>
        </w:r>
        <w:r w:rsidR="00C251DF" w:rsidRPr="006F1867">
          <w:rPr>
            <w:rStyle w:val="Hyperlink"/>
            <w:bCs/>
            <w:noProof/>
          </w:rPr>
          <w:t>Quality Control</w:t>
        </w:r>
        <w:r w:rsidR="00C251DF">
          <w:rPr>
            <w:noProof/>
            <w:webHidden/>
          </w:rPr>
          <w:tab/>
        </w:r>
        <w:r w:rsidR="00C251DF">
          <w:rPr>
            <w:noProof/>
            <w:webHidden/>
          </w:rPr>
          <w:fldChar w:fldCharType="begin"/>
        </w:r>
        <w:r w:rsidR="00C251DF">
          <w:rPr>
            <w:noProof/>
            <w:webHidden/>
          </w:rPr>
          <w:instrText xml:space="preserve"> PAGEREF _Toc11132114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46BE707A" w14:textId="77777777" w:rsidR="00C251DF" w:rsidRDefault="00F47329">
      <w:pPr>
        <w:pStyle w:val="TOC2"/>
        <w:tabs>
          <w:tab w:val="left" w:pos="800"/>
          <w:tab w:val="right" w:leader="dot" w:pos="9350"/>
        </w:tabs>
        <w:rPr>
          <w:i w:val="0"/>
          <w:iCs w:val="0"/>
          <w:noProof/>
          <w:sz w:val="24"/>
        </w:rPr>
      </w:pPr>
      <w:hyperlink w:anchor="_Toc11132115" w:history="1">
        <w:r w:rsidR="00C251DF" w:rsidRPr="006F1867">
          <w:rPr>
            <w:rStyle w:val="Hyperlink"/>
            <w:bCs/>
            <w:noProof/>
          </w:rPr>
          <w:t>4.6</w:t>
        </w:r>
        <w:r w:rsidR="00C251DF">
          <w:rPr>
            <w:i w:val="0"/>
            <w:iCs w:val="0"/>
            <w:noProof/>
            <w:sz w:val="24"/>
          </w:rPr>
          <w:tab/>
        </w:r>
        <w:r w:rsidR="00C251DF" w:rsidRPr="006F1867">
          <w:rPr>
            <w:rStyle w:val="Hyperlink"/>
            <w:bCs/>
            <w:noProof/>
          </w:rPr>
          <w:t>Reporting and Measurement</w:t>
        </w:r>
        <w:r w:rsidR="00C251DF">
          <w:rPr>
            <w:noProof/>
            <w:webHidden/>
          </w:rPr>
          <w:tab/>
        </w:r>
        <w:r w:rsidR="00C251DF">
          <w:rPr>
            <w:noProof/>
            <w:webHidden/>
          </w:rPr>
          <w:fldChar w:fldCharType="begin"/>
        </w:r>
        <w:r w:rsidR="00C251DF">
          <w:rPr>
            <w:noProof/>
            <w:webHidden/>
          </w:rPr>
          <w:instrText xml:space="preserve"> PAGEREF _Toc11132115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12EDCA5F" w14:textId="77777777" w:rsidR="00C251DF" w:rsidRDefault="00F47329">
      <w:pPr>
        <w:pStyle w:val="TOC2"/>
        <w:tabs>
          <w:tab w:val="left" w:pos="800"/>
          <w:tab w:val="right" w:leader="dot" w:pos="9350"/>
        </w:tabs>
        <w:rPr>
          <w:i w:val="0"/>
          <w:iCs w:val="0"/>
          <w:noProof/>
          <w:sz w:val="24"/>
        </w:rPr>
      </w:pPr>
      <w:hyperlink w:anchor="_Toc11132116" w:history="1">
        <w:r w:rsidR="00C251DF" w:rsidRPr="006F1867">
          <w:rPr>
            <w:rStyle w:val="Hyperlink"/>
            <w:bCs/>
            <w:noProof/>
          </w:rPr>
          <w:t>4.7</w:t>
        </w:r>
        <w:r w:rsidR="00C251DF">
          <w:rPr>
            <w:i w:val="0"/>
            <w:iCs w:val="0"/>
            <w:noProof/>
            <w:sz w:val="24"/>
          </w:rPr>
          <w:tab/>
        </w:r>
        <w:r w:rsidR="00C251DF" w:rsidRPr="006F1867">
          <w:rPr>
            <w:rStyle w:val="Hyperlink"/>
            <w:bCs/>
            <w:noProof/>
          </w:rPr>
          <w:t>Risk Management</w:t>
        </w:r>
        <w:r w:rsidR="00C251DF">
          <w:rPr>
            <w:noProof/>
            <w:webHidden/>
          </w:rPr>
          <w:tab/>
        </w:r>
        <w:r w:rsidR="00C251DF">
          <w:rPr>
            <w:noProof/>
            <w:webHidden/>
          </w:rPr>
          <w:fldChar w:fldCharType="begin"/>
        </w:r>
        <w:r w:rsidR="00C251DF">
          <w:rPr>
            <w:noProof/>
            <w:webHidden/>
          </w:rPr>
          <w:instrText xml:space="preserve"> PAGEREF _Toc11132116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47794E04" w14:textId="77777777" w:rsidR="00C251DF" w:rsidRDefault="00F47329">
      <w:pPr>
        <w:pStyle w:val="TOC2"/>
        <w:tabs>
          <w:tab w:val="left" w:pos="800"/>
          <w:tab w:val="right" w:leader="dot" w:pos="9350"/>
        </w:tabs>
        <w:rPr>
          <w:i w:val="0"/>
          <w:iCs w:val="0"/>
          <w:noProof/>
          <w:sz w:val="24"/>
        </w:rPr>
      </w:pPr>
      <w:hyperlink w:anchor="_Toc11132117" w:history="1">
        <w:r w:rsidR="00C251DF" w:rsidRPr="006F1867">
          <w:rPr>
            <w:rStyle w:val="Hyperlink"/>
            <w:bCs/>
            <w:noProof/>
          </w:rPr>
          <w:t>4.8</w:t>
        </w:r>
        <w:r w:rsidR="00C251DF">
          <w:rPr>
            <w:i w:val="0"/>
            <w:iCs w:val="0"/>
            <w:noProof/>
            <w:sz w:val="24"/>
          </w:rPr>
          <w:tab/>
        </w:r>
        <w:r w:rsidR="00C251DF" w:rsidRPr="006F1867">
          <w:rPr>
            <w:rStyle w:val="Hyperlink"/>
            <w:bCs/>
            <w:noProof/>
          </w:rPr>
          <w:t>Configuration Management</w:t>
        </w:r>
        <w:r w:rsidR="00C251DF">
          <w:rPr>
            <w:noProof/>
            <w:webHidden/>
          </w:rPr>
          <w:tab/>
        </w:r>
        <w:r w:rsidR="00C251DF">
          <w:rPr>
            <w:noProof/>
            <w:webHidden/>
          </w:rPr>
          <w:fldChar w:fldCharType="begin"/>
        </w:r>
        <w:r w:rsidR="00C251DF">
          <w:rPr>
            <w:noProof/>
            <w:webHidden/>
          </w:rPr>
          <w:instrText xml:space="preserve"> PAGEREF _Toc11132117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13B2CF70" w14:textId="77777777" w:rsidR="00C251DF" w:rsidRDefault="00F47329">
      <w:pPr>
        <w:pStyle w:val="TOC1"/>
        <w:tabs>
          <w:tab w:val="left" w:pos="400"/>
          <w:tab w:val="right" w:leader="dot" w:pos="9350"/>
        </w:tabs>
        <w:rPr>
          <w:b w:val="0"/>
          <w:bCs w:val="0"/>
          <w:noProof/>
          <w:sz w:val="24"/>
        </w:rPr>
      </w:pPr>
      <w:hyperlink w:anchor="_Toc11132118" w:history="1">
        <w:r w:rsidR="00C251DF" w:rsidRPr="006F1867">
          <w:rPr>
            <w:rStyle w:val="Hyperlink"/>
            <w:noProof/>
          </w:rPr>
          <w:t>5.</w:t>
        </w:r>
        <w:r w:rsidR="00C251DF">
          <w:rPr>
            <w:b w:val="0"/>
            <w:bCs w:val="0"/>
            <w:noProof/>
            <w:sz w:val="24"/>
          </w:rPr>
          <w:tab/>
        </w:r>
        <w:r w:rsidR="00C251DF" w:rsidRPr="006F1867">
          <w:rPr>
            <w:rStyle w:val="Hyperlink"/>
            <w:noProof/>
          </w:rPr>
          <w:t>Annexes</w:t>
        </w:r>
        <w:r w:rsidR="00C251DF">
          <w:rPr>
            <w:noProof/>
            <w:webHidden/>
          </w:rPr>
          <w:tab/>
        </w:r>
        <w:r w:rsidR="00C251DF">
          <w:rPr>
            <w:noProof/>
            <w:webHidden/>
          </w:rPr>
          <w:fldChar w:fldCharType="begin"/>
        </w:r>
        <w:r w:rsidR="00C251DF">
          <w:rPr>
            <w:noProof/>
            <w:webHidden/>
          </w:rPr>
          <w:instrText xml:space="preserve"> PAGEREF _Toc11132118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4DCCC950" w14:textId="77777777" w:rsidR="00E918C5" w:rsidRPr="00C26778" w:rsidRDefault="00E918C5">
      <w:pPr>
        <w:pStyle w:val="Title"/>
      </w:pPr>
      <w:r w:rsidRPr="00C26778">
        <w:rPr>
          <w:rFonts w:ascii="Times New Roman" w:hAnsi="Times New Roman"/>
          <w:b w:val="0"/>
          <w:sz w:val="20"/>
          <w:szCs w:val="24"/>
        </w:rPr>
        <w:fldChar w:fldCharType="end"/>
      </w:r>
      <w:r w:rsidRPr="00C26778">
        <w:br w:type="page"/>
      </w:r>
      <w:fldSimple w:instr="TITLE  \* MERGEFORMAT">
        <w:r w:rsidR="00771B3E">
          <w:t>Software Development Plan</w:t>
        </w:r>
      </w:fldSimple>
    </w:p>
    <w:p w14:paraId="4453E2CC" w14:textId="77777777" w:rsidR="00E918C5" w:rsidRPr="00C26778" w:rsidRDefault="00E918C5">
      <w:pPr>
        <w:pStyle w:val="Heading1"/>
        <w:numPr>
          <w:ilvl w:val="0"/>
          <w:numId w:val="0"/>
        </w:numPr>
      </w:pPr>
      <w:bookmarkStart w:id="0" w:name="_Toc447095880"/>
    </w:p>
    <w:p w14:paraId="613072B1" w14:textId="48A4441E" w:rsidR="00E918C5" w:rsidRPr="00C26778" w:rsidRDefault="00E918C5">
      <w:pPr>
        <w:pStyle w:val="Heading1"/>
      </w:pPr>
      <w:bookmarkStart w:id="1" w:name="_Toc524312826"/>
      <w:bookmarkStart w:id="2" w:name="_Toc11132094"/>
      <w:bookmarkStart w:id="3" w:name="_Toc456598586"/>
      <w:bookmarkStart w:id="4" w:name="_Toc456600917"/>
      <w:r>
        <w:t>Introduction</w:t>
      </w:r>
      <w:bookmarkEnd w:id="1"/>
      <w:bookmarkEnd w:id="2"/>
    </w:p>
    <w:p w14:paraId="0AF138A4" w14:textId="7A0AD810" w:rsidR="648444EA" w:rsidRDefault="648444EA" w:rsidP="063EBB66">
      <w:pPr>
        <w:pStyle w:val="BodyText"/>
      </w:pPr>
      <w:r>
        <w:t xml:space="preserve">This document is the software development plan for the Boolean Logic Simulator. </w:t>
      </w:r>
      <w:r w:rsidR="36DB18F3">
        <w:t>This document will go through this project's purpose, overview of development, roles and management process. Each section provides insight into a step in the development of this project.</w:t>
      </w:r>
    </w:p>
    <w:p w14:paraId="7A5CB250" w14:textId="57D534AA" w:rsidR="00272850" w:rsidRPr="00272850" w:rsidRDefault="00272850" w:rsidP="00272850">
      <w:pPr>
        <w:pStyle w:val="BodyText"/>
      </w:pPr>
    </w:p>
    <w:p w14:paraId="726ED1C3" w14:textId="656F95C2" w:rsidR="00E918C5" w:rsidRPr="00C26778" w:rsidRDefault="00E918C5">
      <w:pPr>
        <w:pStyle w:val="Heading2"/>
      </w:pPr>
      <w:bookmarkStart w:id="5" w:name="_Toc524312827"/>
      <w:bookmarkStart w:id="6" w:name="_Toc11132095"/>
      <w:r>
        <w:t>Purpose</w:t>
      </w:r>
      <w:bookmarkEnd w:id="5"/>
      <w:bookmarkEnd w:id="6"/>
    </w:p>
    <w:p w14:paraId="573E3954" w14:textId="77777777" w:rsidR="00E918C5" w:rsidRPr="00C26778" w:rsidRDefault="00E918C5">
      <w:pPr>
        <w:pStyle w:val="BodyText"/>
      </w:pPr>
      <w:bookmarkStart w:id="7" w:name="_Int_FDE8PspG"/>
      <w:r>
        <w:t xml:space="preserve">The purpose of the </w:t>
      </w:r>
      <w:r w:rsidRPr="063EBB66">
        <w:rPr>
          <w:i/>
          <w:iCs/>
        </w:rPr>
        <w:t>Software Development Plan</w:t>
      </w:r>
      <w:r>
        <w:t xml:space="preserve"> is to gather all information necessary to control the project.</w:t>
      </w:r>
      <w:bookmarkEnd w:id="7"/>
      <w:r>
        <w:t xml:space="preserve"> It describes the approach to the development of the software and is the top-level plan generated and used by managers to direct the development effort.</w:t>
      </w:r>
    </w:p>
    <w:p w14:paraId="092A1FE3" w14:textId="77777777" w:rsidR="00E918C5" w:rsidRPr="00C26778" w:rsidRDefault="00E918C5">
      <w:pPr>
        <w:pStyle w:val="BodyText"/>
      </w:pPr>
      <w:r w:rsidRPr="00C26778">
        <w:t xml:space="preserve">The following people use the </w:t>
      </w:r>
      <w:r w:rsidRPr="00C26778">
        <w:rPr>
          <w:i/>
          <w:iCs/>
        </w:rPr>
        <w:t>Software Development Plan</w:t>
      </w:r>
      <w:r w:rsidRPr="00C26778">
        <w:t xml:space="preserve">: </w:t>
      </w:r>
    </w:p>
    <w:p w14:paraId="30160F2C" w14:textId="77777777" w:rsidR="00E918C5" w:rsidRPr="00C26778" w:rsidRDefault="00E918C5">
      <w:pPr>
        <w:pStyle w:val="BodyText"/>
        <w:numPr>
          <w:ilvl w:val="0"/>
          <w:numId w:val="52"/>
        </w:numPr>
      </w:pPr>
      <w:bookmarkStart w:id="8" w:name="_Int_wovISLfB"/>
      <w:r>
        <w:t xml:space="preserve">The </w:t>
      </w:r>
      <w:r w:rsidRPr="063EBB66">
        <w:rPr>
          <w:rStyle w:val="Strong"/>
        </w:rPr>
        <w:t>project manager</w:t>
      </w:r>
      <w:r>
        <w:t xml:space="preserve"> uses it to plan the project schedule and resource needs, and to track progress against the schedule.</w:t>
      </w:r>
      <w:bookmarkEnd w:id="8"/>
      <w:r>
        <w:t xml:space="preserve"> </w:t>
      </w:r>
    </w:p>
    <w:p w14:paraId="5950DE4E" w14:textId="77777777" w:rsidR="00E918C5" w:rsidRPr="00C26778" w:rsidRDefault="00E918C5">
      <w:pPr>
        <w:pStyle w:val="BodyText"/>
        <w:numPr>
          <w:ilvl w:val="0"/>
          <w:numId w:val="52"/>
        </w:numPr>
      </w:pPr>
      <w:r w:rsidRPr="063EBB66">
        <w:rPr>
          <w:rStyle w:val="Strong"/>
        </w:rPr>
        <w:t>Project team members</w:t>
      </w:r>
      <w:r>
        <w:t xml:space="preserve"> use it to understand what they need to do, when they need to do it, and what other activities they are dependent upon. </w:t>
      </w:r>
    </w:p>
    <w:p w14:paraId="72B91652" w14:textId="0B1980C7" w:rsidR="7AB6EEDA" w:rsidRDefault="7AB6EEDA" w:rsidP="063EBB66">
      <w:pPr>
        <w:pStyle w:val="BodyText"/>
        <w:numPr>
          <w:ilvl w:val="0"/>
          <w:numId w:val="52"/>
        </w:numPr>
      </w:pPr>
      <w:r w:rsidRPr="063EBB66">
        <w:rPr>
          <w:b/>
          <w:bCs/>
        </w:rPr>
        <w:t xml:space="preserve">Any stakeholder </w:t>
      </w:r>
      <w:r>
        <w:t xml:space="preserve">uses it to understand what to expect out of the process of development. </w:t>
      </w:r>
    </w:p>
    <w:p w14:paraId="0E6D2F94" w14:textId="77777777" w:rsidR="00E918C5" w:rsidRPr="00C26778" w:rsidRDefault="00E918C5">
      <w:pPr>
        <w:pStyle w:val="Heading2"/>
      </w:pPr>
      <w:bookmarkStart w:id="9" w:name="_Toc524312828"/>
      <w:bookmarkStart w:id="10" w:name="_Toc11132096"/>
      <w:r>
        <w:t>Scope</w:t>
      </w:r>
      <w:bookmarkEnd w:id="9"/>
      <w:bookmarkEnd w:id="10"/>
    </w:p>
    <w:p w14:paraId="26804A15" w14:textId="61B41F69" w:rsidR="00E918C5" w:rsidRPr="00C26778" w:rsidRDefault="00E918C5">
      <w:pPr>
        <w:pStyle w:val="BodyText"/>
      </w:pPr>
      <w:r>
        <w:t xml:space="preserve">This </w:t>
      </w:r>
      <w:r w:rsidRPr="063EBB66">
        <w:rPr>
          <w:i/>
          <w:iCs/>
        </w:rPr>
        <w:t>Software Development Plan</w:t>
      </w:r>
      <w:r>
        <w:t xml:space="preserve"> describes </w:t>
      </w:r>
      <w:bookmarkStart w:id="11" w:name="_Int_CDicJT0n"/>
      <w:r>
        <w:t>the overall plan</w:t>
      </w:r>
      <w:bookmarkEnd w:id="11"/>
      <w:r>
        <w:t xml:space="preserve"> to be used by the </w:t>
      </w:r>
      <w:r w:rsidR="4E8545E8">
        <w:t>Boolean Logic Simulator</w:t>
      </w:r>
      <w:r>
        <w:t xml:space="preserve"> project, including deployment of the product. The details of the individual iterations will be described in the Iteration Plans.</w:t>
      </w:r>
      <w:r>
        <w:br/>
        <w:t xml:space="preserve">The plans as outlined in this document are based upon the product requirements as defined in the </w:t>
      </w:r>
      <w:r w:rsidRPr="063EBB66">
        <w:rPr>
          <w:i/>
          <w:iCs/>
        </w:rPr>
        <w:t>Vision Document</w:t>
      </w:r>
      <w:r>
        <w:t>.</w:t>
      </w:r>
    </w:p>
    <w:p w14:paraId="22A6D2DC" w14:textId="55257FE1" w:rsidR="00E918C5" w:rsidRPr="00C26778" w:rsidRDefault="00E918C5">
      <w:pPr>
        <w:pStyle w:val="Heading2"/>
      </w:pPr>
      <w:bookmarkStart w:id="12" w:name="_Toc524312829"/>
      <w:bookmarkStart w:id="13" w:name="_Toc11132097"/>
      <w:r>
        <w:t>Definitions, Acronyms, and Abbreviations</w:t>
      </w:r>
      <w:bookmarkEnd w:id="12"/>
      <w:bookmarkEnd w:id="13"/>
    </w:p>
    <w:p w14:paraId="40236D69" w14:textId="3E730C02" w:rsidR="6036D153" w:rsidRDefault="6036D153" w:rsidP="063EBB66">
      <w:pPr>
        <w:pStyle w:val="BodyText"/>
      </w:pPr>
      <w:r>
        <w:t>N/A</w:t>
      </w:r>
    </w:p>
    <w:p w14:paraId="565C4B8E" w14:textId="6F1028B9" w:rsidR="00E918C5" w:rsidRPr="00C26778" w:rsidRDefault="00E918C5">
      <w:pPr>
        <w:pStyle w:val="Heading2"/>
      </w:pPr>
      <w:bookmarkStart w:id="14" w:name="_Toc524312830"/>
      <w:bookmarkStart w:id="15" w:name="_Toc11132098"/>
      <w:r>
        <w:t>References</w:t>
      </w:r>
      <w:bookmarkEnd w:id="14"/>
      <w:bookmarkEnd w:id="15"/>
    </w:p>
    <w:p w14:paraId="7FA4CC4A" w14:textId="452DB317" w:rsidR="00E918C5" w:rsidRPr="00C26778" w:rsidRDefault="08EE3FB3">
      <w:pPr>
        <w:pStyle w:val="BodyText"/>
        <w:ind w:left="0"/>
      </w:pPr>
      <w:r>
        <w:t>N/A</w:t>
      </w:r>
    </w:p>
    <w:p w14:paraId="703E3794" w14:textId="77777777" w:rsidR="00E918C5" w:rsidRPr="00C26778" w:rsidRDefault="00E918C5">
      <w:pPr>
        <w:pStyle w:val="Heading2"/>
      </w:pPr>
      <w:bookmarkStart w:id="16" w:name="_Toc524312831"/>
      <w:bookmarkStart w:id="17" w:name="_Toc11132099"/>
      <w:r>
        <w:t>Overview</w:t>
      </w:r>
      <w:bookmarkEnd w:id="16"/>
      <w:bookmarkEnd w:id="17"/>
    </w:p>
    <w:p w14:paraId="464F9888" w14:textId="77777777" w:rsidR="00E918C5" w:rsidRPr="00C26778" w:rsidRDefault="00E918C5">
      <w:pPr>
        <w:pStyle w:val="BodyText"/>
      </w:pPr>
      <w:r w:rsidRPr="00C26778">
        <w:t xml:space="preserve">This </w:t>
      </w:r>
      <w:r w:rsidRPr="00C26778">
        <w:rPr>
          <w:i/>
          <w:iCs/>
        </w:rPr>
        <w:t>Software Development Plan</w:t>
      </w:r>
      <w:r w:rsidRPr="00C26778">
        <w:t xml:space="preserve"> contains the following information:</w:t>
      </w:r>
    </w:p>
    <w:p w14:paraId="769B80F4" w14:textId="77777777" w:rsidR="00E918C5" w:rsidRPr="00C26778" w:rsidRDefault="00E918C5">
      <w:pPr>
        <w:pStyle w:val="BodyText"/>
        <w:tabs>
          <w:tab w:val="left" w:pos="3780"/>
        </w:tabs>
        <w:ind w:left="3690" w:hanging="2970"/>
      </w:pPr>
      <w:r w:rsidRPr="00C26778">
        <w:t>Project Overview             —              provides a description of the project's purpose, scope, and objectives.  It also defines the deliverables that the project is expected to deliver.</w:t>
      </w:r>
    </w:p>
    <w:p w14:paraId="46AF11E4" w14:textId="77777777" w:rsidR="00E918C5" w:rsidRPr="00C26778" w:rsidRDefault="00E918C5">
      <w:pPr>
        <w:pStyle w:val="BodyText"/>
        <w:ind w:left="3690" w:hanging="2970"/>
      </w:pPr>
      <w:r w:rsidRPr="00C26778">
        <w:t>Project Organization          —           describes the organizational structure of the project team.</w:t>
      </w:r>
    </w:p>
    <w:p w14:paraId="454E3E68" w14:textId="77777777" w:rsidR="00E918C5" w:rsidRPr="00C26778" w:rsidRDefault="00E918C5">
      <w:pPr>
        <w:pStyle w:val="BodyText"/>
        <w:ind w:left="3690" w:hanging="2970"/>
      </w:pPr>
      <w:r w:rsidRPr="00C26778">
        <w:t>Management Process          —           explains the estimated cost and schedule, defines the major phases and milestones for the project, and describes how the project will be monitored.</w:t>
      </w:r>
    </w:p>
    <w:p w14:paraId="65BCE8CE" w14:textId="77777777" w:rsidR="00E918C5" w:rsidRPr="00C26778" w:rsidRDefault="00E918C5">
      <w:pPr>
        <w:pStyle w:val="BodyText"/>
        <w:ind w:left="3690" w:hanging="2970"/>
      </w:pPr>
      <w:r w:rsidRPr="00C26778">
        <w:t>Applicable Plans and Guidelines </w:t>
      </w:r>
      <w:r w:rsidR="00C26778" w:rsidRPr="00C26778">
        <w:t>— provide</w:t>
      </w:r>
      <w:r w:rsidRPr="00C26778">
        <w:t xml:space="preserve"> an overview of the software development process, including methods, tools and techniques to be followed.</w:t>
      </w:r>
    </w:p>
    <w:p w14:paraId="1B3C1C8D" w14:textId="77777777" w:rsidR="00E918C5" w:rsidRPr="00C26778" w:rsidRDefault="00E918C5">
      <w:pPr>
        <w:pStyle w:val="Heading1"/>
      </w:pPr>
      <w:bookmarkStart w:id="18" w:name="_Toc524312832"/>
      <w:bookmarkStart w:id="19" w:name="_Toc11132100"/>
      <w:r w:rsidRPr="00C26778">
        <w:t>Project Overview</w:t>
      </w:r>
      <w:bookmarkEnd w:id="18"/>
      <w:bookmarkEnd w:id="19"/>
      <w:r w:rsidRPr="00C26778">
        <w:t xml:space="preserve"> </w:t>
      </w:r>
    </w:p>
    <w:p w14:paraId="6C200E68" w14:textId="77777777" w:rsidR="00E918C5" w:rsidRPr="00C26778" w:rsidRDefault="00E918C5">
      <w:pPr>
        <w:pStyle w:val="Heading2"/>
      </w:pPr>
      <w:bookmarkStart w:id="20" w:name="_Toc524312833"/>
      <w:bookmarkStart w:id="21" w:name="_Toc11132101"/>
      <w:r>
        <w:t>Project Purpose, Scope, and Objectives</w:t>
      </w:r>
      <w:bookmarkEnd w:id="20"/>
      <w:bookmarkEnd w:id="21"/>
    </w:p>
    <w:p w14:paraId="480B6F25" w14:textId="0A2B2012" w:rsidR="54D61CBD" w:rsidRDefault="54D61CBD" w:rsidP="063EBB66">
      <w:pPr>
        <w:pStyle w:val="BodyText"/>
      </w:pPr>
      <w:bookmarkStart w:id="22" w:name="_Int_feDsK7ou"/>
      <w:r>
        <w:t>The purpose of this project is to create a Boolean Logic Simulator by exploring concepts of logic gates, truth tables and expression evaluation.</w:t>
      </w:r>
      <w:bookmarkEnd w:id="22"/>
      <w:r>
        <w:t xml:space="preserve"> The program will simulate how Boolean operators are interacted with and will return a Boolean calculation. The expected output will be </w:t>
      </w:r>
      <w:r w:rsidR="6D8C886B">
        <w:t>software</w:t>
      </w:r>
      <w:r>
        <w:t xml:space="preserve"> that takes in a </w:t>
      </w:r>
      <w:r w:rsidR="6B479069">
        <w:t>Boolean</w:t>
      </w:r>
      <w:r>
        <w:t xml:space="preserve"> equation</w:t>
      </w:r>
      <w:r w:rsidR="5E424C8A">
        <w:t xml:space="preserve">, solves it and returns an output. </w:t>
      </w:r>
    </w:p>
    <w:p w14:paraId="345BF27C" w14:textId="77777777" w:rsidR="00E918C5" w:rsidRPr="00C26778" w:rsidRDefault="00E918C5">
      <w:pPr>
        <w:pStyle w:val="Heading2"/>
      </w:pPr>
      <w:bookmarkStart w:id="23" w:name="_Toc524312834"/>
      <w:bookmarkStart w:id="24" w:name="_Toc11132102"/>
      <w:r>
        <w:t>Assumptions and Constraints</w:t>
      </w:r>
      <w:bookmarkEnd w:id="23"/>
      <w:bookmarkEnd w:id="24"/>
    </w:p>
    <w:p w14:paraId="37F33D9A" w14:textId="5C76B29A" w:rsidR="2C7AB078" w:rsidRDefault="2C7AB078" w:rsidP="063EBB66">
      <w:pPr>
        <w:pStyle w:val="BodyText"/>
        <w:numPr>
          <w:ilvl w:val="1"/>
          <w:numId w:val="2"/>
        </w:numPr>
      </w:pPr>
      <w:r>
        <w:t>Program</w:t>
      </w:r>
      <w:r w:rsidR="5497DDE2">
        <w:t>ming</w:t>
      </w:r>
      <w:r>
        <w:t xml:space="preserve"> done in C++</w:t>
      </w:r>
    </w:p>
    <w:p w14:paraId="67C99202" w14:textId="3B6B73F4" w:rsidR="2C7AB078" w:rsidRDefault="2C7AB078" w:rsidP="063EBB66">
      <w:pPr>
        <w:pStyle w:val="BodyText"/>
        <w:numPr>
          <w:ilvl w:val="1"/>
          <w:numId w:val="1"/>
        </w:numPr>
      </w:pPr>
      <w:r>
        <w:t xml:space="preserve">Project to be completed </w:t>
      </w:r>
      <w:r w:rsidR="11FFA475">
        <w:t xml:space="preserve">by end of term with smaller, more specific deadlines </w:t>
      </w:r>
      <w:r w:rsidR="47371BF7">
        <w:t>as per assigned by instructor</w:t>
      </w:r>
    </w:p>
    <w:p w14:paraId="29DD4441" w14:textId="77777777" w:rsidR="00E918C5" w:rsidRPr="00C26778" w:rsidRDefault="00E918C5">
      <w:pPr>
        <w:pStyle w:val="Heading2"/>
      </w:pPr>
      <w:bookmarkStart w:id="25" w:name="_Toc524312835"/>
      <w:bookmarkStart w:id="26" w:name="_Toc11132103"/>
      <w:r>
        <w:t>Project Deliverables</w:t>
      </w:r>
      <w:bookmarkEnd w:id="25"/>
      <w:bookmarkEnd w:id="26"/>
    </w:p>
    <w:p w14:paraId="3EF9BD5C" w14:textId="70277D0C" w:rsidR="00E918C5" w:rsidRPr="00C26778" w:rsidRDefault="00E918C5">
      <w:pPr>
        <w:pStyle w:val="BodyText"/>
      </w:pPr>
      <w:r>
        <w:t xml:space="preserve">Deliverables for each project phase are identified in the Development Case.  Deliverables are delivered towards the end of the iteration, as specified in section </w:t>
      </w:r>
      <w:r w:rsidRPr="063EBB66">
        <w:rPr>
          <w:i/>
          <w:iCs/>
        </w:rPr>
        <w:t>4.2.4 Project Schedule</w:t>
      </w:r>
      <w:r>
        <w:t>.</w:t>
      </w:r>
    </w:p>
    <w:p w14:paraId="19E26EF2" w14:textId="2332C604" w:rsidR="06BE7C5F" w:rsidRDefault="06BE7C5F" w:rsidP="063EBB66">
      <w:pPr>
        <w:pStyle w:val="BodyText"/>
        <w:numPr>
          <w:ilvl w:val="1"/>
          <w:numId w:val="7"/>
        </w:numPr>
      </w:pPr>
      <w:r>
        <w:t>Project Management Plan</w:t>
      </w:r>
    </w:p>
    <w:p w14:paraId="42632806" w14:textId="4360FD0F" w:rsidR="21110FE9" w:rsidRDefault="21110FE9" w:rsidP="063EBB66">
      <w:pPr>
        <w:pStyle w:val="BodyText"/>
        <w:numPr>
          <w:ilvl w:val="1"/>
          <w:numId w:val="6"/>
        </w:numPr>
      </w:pPr>
      <w:r>
        <w:t>Documentation of Progress File</w:t>
      </w:r>
    </w:p>
    <w:p w14:paraId="1EEADBEC" w14:textId="15BB2A40" w:rsidR="77232116" w:rsidRDefault="77232116" w:rsidP="063EBB66">
      <w:pPr>
        <w:pStyle w:val="BodyText"/>
        <w:numPr>
          <w:ilvl w:val="1"/>
          <w:numId w:val="5"/>
        </w:numPr>
      </w:pPr>
      <w:r>
        <w:t>Requirements Document &amp; Design Document</w:t>
      </w:r>
    </w:p>
    <w:p w14:paraId="5848D698" w14:textId="0AF84C15" w:rsidR="0BFC1FBA" w:rsidRDefault="0BFC1FBA" w:rsidP="063EBB66">
      <w:pPr>
        <w:pStyle w:val="BodyText"/>
        <w:numPr>
          <w:ilvl w:val="1"/>
          <w:numId w:val="4"/>
        </w:numPr>
      </w:pPr>
      <w:r>
        <w:t>Test Cases</w:t>
      </w:r>
    </w:p>
    <w:p w14:paraId="742A0FBD" w14:textId="76C907E9" w:rsidR="69528714" w:rsidRDefault="69528714" w:rsidP="063EBB66">
      <w:pPr>
        <w:pStyle w:val="BodyText"/>
        <w:numPr>
          <w:ilvl w:val="1"/>
          <w:numId w:val="3"/>
        </w:numPr>
      </w:pPr>
      <w:r>
        <w:t>C++ Boolean Logic Simulator Program File</w:t>
      </w:r>
    </w:p>
    <w:p w14:paraId="0DE258ED" w14:textId="77777777" w:rsidR="00E918C5" w:rsidRPr="00C26778" w:rsidRDefault="00E918C5">
      <w:pPr>
        <w:pStyle w:val="Heading2"/>
      </w:pPr>
      <w:bookmarkStart w:id="27" w:name="_Toc524312836"/>
      <w:bookmarkStart w:id="28" w:name="_Toc11132104"/>
      <w:r>
        <w:t>Evolution of the Software Development Plan</w:t>
      </w:r>
      <w:bookmarkEnd w:id="27"/>
      <w:bookmarkEnd w:id="28"/>
    </w:p>
    <w:p w14:paraId="36AF77CB" w14:textId="2130E791" w:rsidR="042B8615" w:rsidRDefault="042B8615" w:rsidP="063EBB66">
      <w:r>
        <w:t>The original Sofware Development plan was created on 2/21/2024</w:t>
      </w:r>
    </w:p>
    <w:p w14:paraId="5048CC00" w14:textId="77777777" w:rsidR="00E918C5" w:rsidRPr="00C26778" w:rsidRDefault="00E918C5">
      <w:pPr>
        <w:pStyle w:val="BodyText"/>
      </w:pPr>
      <w:r w:rsidRPr="00C26778">
        <w:t xml:space="preserve">The </w:t>
      </w:r>
      <w:r w:rsidRPr="00C26778">
        <w:rPr>
          <w:i/>
          <w:iCs/>
        </w:rPr>
        <w:t>Software Development Plan</w:t>
      </w:r>
      <w:r w:rsidRPr="00C26778">
        <w:t xml:space="preserve"> will be revised prior to the start of each Iteration phase.</w:t>
      </w:r>
    </w:p>
    <w:p w14:paraId="13C7032E" w14:textId="77777777" w:rsidR="00E918C5" w:rsidRPr="00C26778" w:rsidRDefault="00E918C5">
      <w:pPr>
        <w:pStyle w:val="Heading1"/>
      </w:pPr>
      <w:bookmarkStart w:id="29" w:name="_Toc524312837"/>
      <w:bookmarkStart w:id="30" w:name="_Toc11132105"/>
      <w:r w:rsidRPr="00C26778">
        <w:t>Project Organization</w:t>
      </w:r>
      <w:bookmarkEnd w:id="29"/>
      <w:bookmarkEnd w:id="30"/>
    </w:p>
    <w:p w14:paraId="54D1B3C2" w14:textId="77777777" w:rsidR="00E918C5" w:rsidRPr="00C26778" w:rsidRDefault="00E918C5">
      <w:pPr>
        <w:pStyle w:val="Heading2"/>
      </w:pPr>
      <w:bookmarkStart w:id="31" w:name="_Toc524312838"/>
      <w:bookmarkStart w:id="32" w:name="_Toc11132106"/>
      <w:r>
        <w:t>Organizational Structure</w:t>
      </w:r>
      <w:bookmarkEnd w:id="31"/>
      <w:bookmarkEnd w:id="32"/>
    </w:p>
    <w:p w14:paraId="2FB96F40" w14:textId="36848B40" w:rsidR="099CACBC" w:rsidRDefault="099CACBC" w:rsidP="063EBB66">
      <w:r>
        <w:t>N</w:t>
      </w:r>
      <w:r w:rsidR="6DC0ECAF">
        <w:t>/</w:t>
      </w:r>
      <w:r>
        <w:t>A</w:t>
      </w:r>
    </w:p>
    <w:p w14:paraId="2864C4E5" w14:textId="77777777" w:rsidR="00E918C5" w:rsidRPr="00771B3E" w:rsidRDefault="00E918C5" w:rsidP="063EBB66">
      <w:pPr>
        <w:pStyle w:val="Heading2"/>
      </w:pPr>
      <w:bookmarkStart w:id="33" w:name="_Toc524312839"/>
      <w:bookmarkStart w:id="34" w:name="_Toc11132107"/>
      <w:r>
        <w:t>External Interfaces</w:t>
      </w:r>
      <w:bookmarkEnd w:id="33"/>
      <w:bookmarkEnd w:id="34"/>
    </w:p>
    <w:p w14:paraId="0E740FAF" w14:textId="6F223D89" w:rsidR="68E41481" w:rsidRDefault="68E41481" w:rsidP="063EBB66">
      <w:r>
        <w:t>N/A</w:t>
      </w:r>
    </w:p>
    <w:p w14:paraId="4F53F665" w14:textId="12122453" w:rsidR="00E918C5" w:rsidRPr="00E1350F" w:rsidRDefault="00E918C5" w:rsidP="063EBB66">
      <w:pPr>
        <w:pStyle w:val="Heading2"/>
        <w:rPr>
          <w:b w:val="0"/>
          <w:i/>
          <w:iCs/>
          <w:highlight w:val="green"/>
        </w:rPr>
      </w:pPr>
      <w:bookmarkStart w:id="35" w:name="_Toc524312840"/>
      <w:bookmarkStart w:id="36" w:name="_Toc11132108"/>
      <w:r>
        <w:t>Roles and Responsibilities</w:t>
      </w:r>
      <w:bookmarkEnd w:id="35"/>
      <w:bookmarkEnd w:id="36"/>
      <w:r w:rsidR="00D657D3">
        <w:t xml:space="preserve"> </w:t>
      </w:r>
    </w:p>
    <w:tbl>
      <w:tblPr>
        <w:tblW w:w="8191" w:type="dxa"/>
        <w:tblCellSpacing w:w="15" w:type="dxa"/>
        <w:tblInd w:w="7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259"/>
        <w:gridCol w:w="4932"/>
      </w:tblGrid>
      <w:tr w:rsidR="00E918C5" w:rsidRPr="00C26778" w14:paraId="378D3348" w14:textId="54FF4AA4" w:rsidTr="063EBB66">
        <w:trPr>
          <w:trHeight w:val="300"/>
          <w:tblCellSpacing w:w="15" w:type="dxa"/>
        </w:trPr>
        <w:tc>
          <w:tcPr>
            <w:tcW w:w="3251" w:type="dxa"/>
            <w:tcBorders>
              <w:top w:val="outset" w:sz="6" w:space="0" w:color="auto"/>
              <w:left w:val="outset" w:sz="6" w:space="0" w:color="auto"/>
              <w:bottom w:val="outset" w:sz="6" w:space="0" w:color="auto"/>
              <w:right w:val="outset" w:sz="6" w:space="0" w:color="auto"/>
            </w:tcBorders>
            <w:vAlign w:val="center"/>
          </w:tcPr>
          <w:p w14:paraId="6A85ED5A" w14:textId="77777777" w:rsidR="00E918C5" w:rsidRPr="00C26778" w:rsidRDefault="00E918C5">
            <w:pPr>
              <w:rPr>
                <w:sz w:val="24"/>
                <w:szCs w:val="24"/>
              </w:rPr>
            </w:pPr>
            <w:r w:rsidRPr="00C26778">
              <w:rPr>
                <w:b/>
                <w:bCs/>
              </w:rPr>
              <w:t>Person</w:t>
            </w:r>
          </w:p>
        </w:tc>
        <w:tc>
          <w:tcPr>
            <w:tcW w:w="4940" w:type="dxa"/>
            <w:tcBorders>
              <w:top w:val="outset" w:sz="6" w:space="0" w:color="auto"/>
              <w:left w:val="outset" w:sz="6" w:space="0" w:color="auto"/>
              <w:bottom w:val="outset" w:sz="6" w:space="0" w:color="auto"/>
              <w:right w:val="outset" w:sz="6" w:space="0" w:color="auto"/>
            </w:tcBorders>
            <w:vAlign w:val="center"/>
          </w:tcPr>
          <w:p w14:paraId="2EEF90A7" w14:textId="77777777" w:rsidR="00E918C5" w:rsidRPr="58DAA26D" w:rsidRDefault="00E918C5" w:rsidP="58DAA26D">
            <w:pPr>
              <w:rPr>
                <w:b/>
                <w:bCs/>
              </w:rPr>
            </w:pPr>
            <w:r w:rsidRPr="58DAA26D">
              <w:rPr>
                <w:b/>
                <w:bCs/>
              </w:rPr>
              <w:t>Unified Process for EDUcation Role</w:t>
            </w:r>
          </w:p>
        </w:tc>
      </w:tr>
      <w:tr w:rsidR="00E918C5" w:rsidRPr="00C26778" w14:paraId="470255A4" w14:textId="249F8E46" w:rsidTr="063EBB66">
        <w:trPr>
          <w:trHeight w:val="300"/>
          <w:tblCellSpacing w:w="15" w:type="dxa"/>
        </w:trPr>
        <w:tc>
          <w:tcPr>
            <w:tcW w:w="3251" w:type="dxa"/>
            <w:tcBorders>
              <w:top w:val="outset" w:sz="6" w:space="0" w:color="auto"/>
              <w:left w:val="outset" w:sz="6" w:space="0" w:color="auto"/>
              <w:bottom w:val="outset" w:sz="6" w:space="0" w:color="auto"/>
              <w:right w:val="outset" w:sz="6" w:space="0" w:color="auto"/>
            </w:tcBorders>
            <w:vAlign w:val="center"/>
          </w:tcPr>
          <w:p w14:paraId="2C031FF7" w14:textId="584E61CE" w:rsidR="00E918C5" w:rsidRPr="00C26778" w:rsidRDefault="297F9DD4">
            <w:r>
              <w:t>Mark Maloney 773-899-2653</w:t>
            </w:r>
          </w:p>
          <w:p w14:paraId="3EF5181D" w14:textId="3E1DCB5A" w:rsidR="00E918C5" w:rsidRPr="00C26778" w:rsidRDefault="11CF2179">
            <w:r>
              <w:t>Available</w:t>
            </w:r>
            <w:r w:rsidR="297F9DD4">
              <w:t xml:space="preserve"> M-F 4-8pm</w:t>
            </w:r>
          </w:p>
        </w:tc>
        <w:tc>
          <w:tcPr>
            <w:tcW w:w="4940" w:type="dxa"/>
            <w:tcBorders>
              <w:top w:val="outset" w:sz="6" w:space="0" w:color="auto"/>
              <w:left w:val="outset" w:sz="6" w:space="0" w:color="auto"/>
              <w:bottom w:val="outset" w:sz="6" w:space="0" w:color="auto"/>
              <w:right w:val="outset" w:sz="6" w:space="0" w:color="auto"/>
            </w:tcBorders>
            <w:vAlign w:val="center"/>
          </w:tcPr>
          <w:p w14:paraId="5BAAEAE6" w14:textId="6EAA2857" w:rsidR="58DAA26D" w:rsidRDefault="640B246E">
            <w:r>
              <w:t xml:space="preserve">Project Leader: interface with the instructor, group </w:t>
            </w:r>
            <w:r w:rsidR="6A2549B0">
              <w:t>management</w:t>
            </w:r>
            <w:r>
              <w:t xml:space="preserve">, </w:t>
            </w:r>
          </w:p>
        </w:tc>
      </w:tr>
      <w:tr w:rsidR="00E918C5" w:rsidRPr="00C26778" w14:paraId="65902AA7" w14:textId="368C2443" w:rsidTr="063EBB66">
        <w:trPr>
          <w:trHeight w:val="300"/>
          <w:tblCellSpacing w:w="15" w:type="dxa"/>
        </w:trPr>
        <w:tc>
          <w:tcPr>
            <w:tcW w:w="3251" w:type="dxa"/>
            <w:tcBorders>
              <w:top w:val="outset" w:sz="6" w:space="0" w:color="auto"/>
              <w:left w:val="outset" w:sz="6" w:space="0" w:color="auto"/>
              <w:bottom w:val="outset" w:sz="6" w:space="0" w:color="auto"/>
              <w:right w:val="outset" w:sz="6" w:space="0" w:color="auto"/>
            </w:tcBorders>
            <w:vAlign w:val="center"/>
          </w:tcPr>
          <w:p w14:paraId="6B444561" w14:textId="5FB0BCBF" w:rsidR="00E918C5" w:rsidRPr="00C26778" w:rsidRDefault="40DB766A">
            <w:r>
              <w:t>Aiden Burke 913-957-5490</w:t>
            </w:r>
          </w:p>
          <w:p w14:paraId="3F9C577C" w14:textId="5E7641CB" w:rsidR="00E918C5" w:rsidRPr="00C26778" w:rsidRDefault="18068CBF">
            <w:r>
              <w:t>Available M-F</w:t>
            </w:r>
            <w:r w:rsidR="45EDF0BE">
              <w:t xml:space="preserve"> 4-8pm</w:t>
            </w:r>
          </w:p>
        </w:tc>
        <w:tc>
          <w:tcPr>
            <w:tcW w:w="4940" w:type="dxa"/>
            <w:tcBorders>
              <w:top w:val="outset" w:sz="6" w:space="0" w:color="auto"/>
              <w:left w:val="outset" w:sz="6" w:space="0" w:color="auto"/>
              <w:bottom w:val="outset" w:sz="6" w:space="0" w:color="auto"/>
              <w:right w:val="outset" w:sz="6" w:space="0" w:color="auto"/>
            </w:tcBorders>
            <w:vAlign w:val="center"/>
          </w:tcPr>
          <w:p w14:paraId="6BD500E4" w14:textId="47AA8345" w:rsidR="58DAA26D" w:rsidRDefault="7D6E33E4" w:rsidP="063EBB66">
            <w:r>
              <w:t xml:space="preserve">Assistant Project Leader: </w:t>
            </w:r>
            <w:r w:rsidR="5E046A99">
              <w:t>A</w:t>
            </w:r>
            <w:r>
              <w:t xml:space="preserve">ssist in </w:t>
            </w:r>
            <w:r w:rsidR="538182F4">
              <w:t>management of group; help oversee project technical development.</w:t>
            </w:r>
          </w:p>
        </w:tc>
      </w:tr>
      <w:tr w:rsidR="209FF398" w14:paraId="23D9A7C4" w14:textId="102F01AB" w:rsidTr="063EBB66">
        <w:trPr>
          <w:trHeight w:val="300"/>
          <w:tblCellSpacing w:w="15" w:type="dxa"/>
        </w:trPr>
        <w:tc>
          <w:tcPr>
            <w:tcW w:w="3251" w:type="dxa"/>
            <w:tcBorders>
              <w:top w:val="outset" w:sz="6" w:space="0" w:color="auto"/>
              <w:left w:val="outset" w:sz="6" w:space="0" w:color="auto"/>
              <w:bottom w:val="outset" w:sz="6" w:space="0" w:color="auto"/>
              <w:right w:val="outset" w:sz="6" w:space="0" w:color="auto"/>
            </w:tcBorders>
            <w:vAlign w:val="center"/>
          </w:tcPr>
          <w:p w14:paraId="1E4D3809" w14:textId="58309663" w:rsidR="11BC6292" w:rsidRDefault="11B2318C" w:rsidP="11BC6292">
            <w:r>
              <w:t>Ty Farrington 913-291-6059</w:t>
            </w:r>
          </w:p>
          <w:p w14:paraId="38B578BA" w14:textId="1ECA24FE" w:rsidR="209FF398" w:rsidRDefault="11B2318C" w:rsidP="209FF398">
            <w:r>
              <w:t>Available M-F 5pm-8pm</w:t>
            </w:r>
          </w:p>
        </w:tc>
        <w:tc>
          <w:tcPr>
            <w:tcW w:w="4940" w:type="dxa"/>
            <w:tcBorders>
              <w:top w:val="outset" w:sz="6" w:space="0" w:color="auto"/>
              <w:left w:val="outset" w:sz="6" w:space="0" w:color="auto"/>
              <w:bottom w:val="outset" w:sz="6" w:space="0" w:color="auto"/>
              <w:right w:val="outset" w:sz="6" w:space="0" w:color="auto"/>
            </w:tcBorders>
            <w:vAlign w:val="center"/>
          </w:tcPr>
          <w:p w14:paraId="7C096FAF" w14:textId="12142ABD" w:rsidR="58DAA26D" w:rsidRDefault="33949DC7">
            <w:r>
              <w:t>Records Manager</w:t>
            </w:r>
            <w:r w:rsidR="50544BB5">
              <w:t>: Takes notes of the meetings/recording a log of the team meetings and team contributions</w:t>
            </w:r>
          </w:p>
        </w:tc>
      </w:tr>
      <w:tr w:rsidR="290828AA" w14:paraId="5EC7B561" w14:textId="2BF23C68" w:rsidTr="063EBB66">
        <w:trPr>
          <w:trHeight w:val="300"/>
          <w:tblCellSpacing w:w="15" w:type="dxa"/>
        </w:trPr>
        <w:tc>
          <w:tcPr>
            <w:tcW w:w="3251" w:type="dxa"/>
            <w:tcBorders>
              <w:top w:val="outset" w:sz="6" w:space="0" w:color="auto"/>
              <w:left w:val="outset" w:sz="6" w:space="0" w:color="auto"/>
              <w:bottom w:val="outset" w:sz="6" w:space="0" w:color="auto"/>
              <w:right w:val="outset" w:sz="6" w:space="0" w:color="auto"/>
            </w:tcBorders>
            <w:vAlign w:val="center"/>
          </w:tcPr>
          <w:p w14:paraId="5B91D154" w14:textId="075E79ED" w:rsidR="290828AA" w:rsidRDefault="0058578D" w:rsidP="290828AA">
            <w:r>
              <w:t>Brett Suhr 630-945-4486</w:t>
            </w:r>
          </w:p>
          <w:p w14:paraId="7BEF0E33" w14:textId="0CE08524" w:rsidR="0058578D" w:rsidRDefault="008A11D0" w:rsidP="290828AA">
            <w:r>
              <w:t>Available</w:t>
            </w:r>
            <w:r w:rsidR="0058578D">
              <w:t xml:space="preserve"> M-F</w:t>
            </w:r>
            <w:r>
              <w:t xml:space="preserve"> 4-8pm</w:t>
            </w:r>
          </w:p>
        </w:tc>
        <w:tc>
          <w:tcPr>
            <w:tcW w:w="4940" w:type="dxa"/>
            <w:tcBorders>
              <w:top w:val="outset" w:sz="6" w:space="0" w:color="auto"/>
              <w:left w:val="outset" w:sz="6" w:space="0" w:color="auto"/>
              <w:bottom w:val="outset" w:sz="6" w:space="0" w:color="auto"/>
              <w:right w:val="outset" w:sz="6" w:space="0" w:color="auto"/>
            </w:tcBorders>
            <w:vAlign w:val="center"/>
          </w:tcPr>
          <w:p w14:paraId="6B4E3A98" w14:textId="0B01CC26" w:rsidR="58DAA26D" w:rsidRDefault="001F48D9">
            <w:r>
              <w:t xml:space="preserve">Quality Assurance </w:t>
            </w:r>
            <w:r w:rsidR="00A12463">
              <w:t>Engineer</w:t>
            </w:r>
            <w:r w:rsidR="007A69B9">
              <w:t>: Debug code</w:t>
            </w:r>
            <w:r w:rsidR="003768C6">
              <w:t xml:space="preserve">/ manage and </w:t>
            </w:r>
            <w:r w:rsidR="00570AAE">
              <w:t>control data</w:t>
            </w:r>
          </w:p>
        </w:tc>
      </w:tr>
      <w:tr w:rsidR="290828AA" w14:paraId="0F47E398" w14:textId="206038D1" w:rsidTr="063EBB66">
        <w:trPr>
          <w:trHeight w:val="300"/>
          <w:tblCellSpacing w:w="15" w:type="dxa"/>
        </w:trPr>
        <w:tc>
          <w:tcPr>
            <w:tcW w:w="3251" w:type="dxa"/>
            <w:tcBorders>
              <w:top w:val="outset" w:sz="6" w:space="0" w:color="auto"/>
              <w:left w:val="outset" w:sz="6" w:space="0" w:color="auto"/>
              <w:bottom w:val="outset" w:sz="6" w:space="0" w:color="auto"/>
              <w:right w:val="outset" w:sz="6" w:space="0" w:color="auto"/>
            </w:tcBorders>
            <w:vAlign w:val="center"/>
          </w:tcPr>
          <w:p w14:paraId="40E44A9F" w14:textId="5D30CBEE" w:rsidR="290828AA" w:rsidRDefault="6AE8BC74" w:rsidP="290828AA">
            <w:r>
              <w:t>Muskan Sharma</w:t>
            </w:r>
            <w:r w:rsidR="2D154E57">
              <w:t xml:space="preserve"> 785-550-5822</w:t>
            </w:r>
          </w:p>
          <w:p w14:paraId="0110D95C" w14:textId="69199525" w:rsidR="290828AA" w:rsidRDefault="6AE8BC74" w:rsidP="063EBB66">
            <w:r>
              <w:t xml:space="preserve">Available </w:t>
            </w:r>
            <w:r w:rsidR="2DD19790">
              <w:t>M-F 4-8pm</w:t>
            </w:r>
          </w:p>
        </w:tc>
        <w:tc>
          <w:tcPr>
            <w:tcW w:w="4940" w:type="dxa"/>
            <w:tcBorders>
              <w:top w:val="outset" w:sz="6" w:space="0" w:color="auto"/>
              <w:left w:val="outset" w:sz="6" w:space="0" w:color="auto"/>
              <w:bottom w:val="outset" w:sz="6" w:space="0" w:color="auto"/>
              <w:right w:val="outset" w:sz="6" w:space="0" w:color="auto"/>
            </w:tcBorders>
            <w:vAlign w:val="center"/>
          </w:tcPr>
          <w:p w14:paraId="6660D3B8" w14:textId="474A3A3C" w:rsidR="58DAA26D" w:rsidRDefault="6F6AEA66">
            <w:r>
              <w:t xml:space="preserve">Technical Manager: </w:t>
            </w:r>
            <w:r w:rsidR="6585F689">
              <w:t xml:space="preserve">Oversees project technical development </w:t>
            </w:r>
            <w:r w:rsidR="27F663AC">
              <w:t>of the github repository and logs all technical development for the group.</w:t>
            </w:r>
          </w:p>
        </w:tc>
      </w:tr>
    </w:tbl>
    <w:p w14:paraId="66C1445F" w14:textId="77777777" w:rsidR="00E918C5" w:rsidRPr="00C26778" w:rsidRDefault="00E918C5">
      <w:pPr>
        <w:pStyle w:val="BodyText"/>
      </w:pPr>
    </w:p>
    <w:p w14:paraId="1F68EC72" w14:textId="77777777" w:rsidR="00E918C5" w:rsidRPr="00C26778" w:rsidRDefault="00E918C5">
      <w:pPr>
        <w:pStyle w:val="BodyText"/>
      </w:pPr>
      <w:r w:rsidRPr="00C26778">
        <w:t xml:space="preserve">Anyone on the project can perform </w:t>
      </w:r>
      <w:hyperlink r:id="rId12" w:history="1">
        <w:r w:rsidRPr="00C26778">
          <w:rPr>
            <w:rStyle w:val="Hyperlink"/>
          </w:rPr>
          <w:t>Any Role</w:t>
        </w:r>
      </w:hyperlink>
      <w:r w:rsidRPr="00C26778">
        <w:t xml:space="preserve"> activities.</w:t>
      </w:r>
    </w:p>
    <w:p w14:paraId="17439587" w14:textId="77777777" w:rsidR="00E918C5" w:rsidRPr="00C26778" w:rsidRDefault="00E918C5">
      <w:pPr>
        <w:pStyle w:val="Heading1"/>
      </w:pPr>
      <w:bookmarkStart w:id="37" w:name="_Toc524312841"/>
      <w:bookmarkStart w:id="38" w:name="_Toc11132109"/>
      <w:r w:rsidRPr="00C26778">
        <w:t>Management Process</w:t>
      </w:r>
      <w:bookmarkEnd w:id="37"/>
      <w:bookmarkEnd w:id="38"/>
    </w:p>
    <w:p w14:paraId="0E77DE2F" w14:textId="467203D4" w:rsidR="00E918C5" w:rsidRDefault="00E918C5" w:rsidP="063EBB66">
      <w:pPr>
        <w:pStyle w:val="Heading2"/>
      </w:pPr>
      <w:bookmarkStart w:id="39" w:name="_Toc524312842"/>
      <w:bookmarkStart w:id="40" w:name="_Toc11132110"/>
      <w:r>
        <w:t>Project Estimates</w:t>
      </w:r>
      <w:bookmarkEnd w:id="39"/>
      <w:bookmarkEnd w:id="40"/>
    </w:p>
    <w:p w14:paraId="7B2C210C" w14:textId="72ED8560" w:rsidR="4DC73A41" w:rsidRDefault="4DC73A41" w:rsidP="063EBB66">
      <w:r>
        <w:t>N/A</w:t>
      </w:r>
    </w:p>
    <w:p w14:paraId="1E6A8112" w14:textId="107BD18D" w:rsidR="00E918C5" w:rsidRPr="00C26778" w:rsidRDefault="00E918C5">
      <w:pPr>
        <w:pStyle w:val="Heading2"/>
      </w:pPr>
      <w:bookmarkStart w:id="41" w:name="_Toc524312843"/>
      <w:bookmarkStart w:id="42" w:name="_Toc11132111"/>
      <w:r>
        <w:t>Project Plan</w:t>
      </w:r>
      <w:bookmarkEnd w:id="41"/>
      <w:bookmarkEnd w:id="42"/>
    </w:p>
    <w:p w14:paraId="4D5CB396" w14:textId="2B63A5D6" w:rsidR="0F2D5FE3" w:rsidRDefault="0F2D5FE3" w:rsidP="063EBB66">
      <w:r>
        <w:t xml:space="preserve">1) Project Plan </w:t>
      </w:r>
    </w:p>
    <w:p w14:paraId="4515F393" w14:textId="08004272" w:rsidR="243C00AC" w:rsidRDefault="6F8F03DE" w:rsidP="063EBB66">
      <w:r>
        <w:t>2) Software Requirement Specifications</w:t>
      </w:r>
    </w:p>
    <w:p w14:paraId="75C77D68" w14:textId="456087D4" w:rsidR="6F8F03DE" w:rsidRDefault="6F8F03DE" w:rsidP="063EBB66">
      <w:r>
        <w:t>3) Software Architecture</w:t>
      </w:r>
    </w:p>
    <w:p w14:paraId="3EB696FC" w14:textId="34F5384A" w:rsidR="6F8F03DE" w:rsidRDefault="6F8F03DE" w:rsidP="063EBB66">
      <w:r>
        <w:t>4) Test Cases</w:t>
      </w:r>
    </w:p>
    <w:p w14:paraId="12DF97FF" w14:textId="2E66871E" w:rsidR="6F8F03DE" w:rsidRDefault="6F8F03DE" w:rsidP="063EBB66">
      <w:r>
        <w:t>5)  User’s Manual</w:t>
      </w:r>
    </w:p>
    <w:p w14:paraId="7C1B714F" w14:textId="37D6A4F1" w:rsidR="00E918C5" w:rsidRPr="00771B3E" w:rsidRDefault="00E918C5" w:rsidP="063EBB66">
      <w:pPr>
        <w:pStyle w:val="Heading3"/>
      </w:pPr>
      <w:bookmarkStart w:id="43" w:name="_Toc524312844"/>
      <w:r>
        <w:t xml:space="preserve">Phase Plan </w:t>
      </w:r>
      <w:bookmarkEnd w:id="43"/>
    </w:p>
    <w:p w14:paraId="3C769AC1" w14:textId="6C667834" w:rsidR="5F13F868" w:rsidRDefault="5F13F868" w:rsidP="063EBB66">
      <w:r>
        <w:t>N/A</w:t>
      </w:r>
    </w:p>
    <w:p w14:paraId="741B6FF9" w14:textId="788AE776" w:rsidR="00E918C5" w:rsidRPr="00C26778" w:rsidRDefault="00E918C5">
      <w:pPr>
        <w:pStyle w:val="Heading3"/>
      </w:pPr>
      <w:bookmarkStart w:id="44" w:name="_Toc524312845"/>
      <w:r>
        <w:t>Iteration Objectives</w:t>
      </w:r>
      <w:bookmarkEnd w:id="44"/>
    </w:p>
    <w:p w14:paraId="6A83E6FF" w14:textId="201E6BFD" w:rsidR="2AFCAF98" w:rsidRDefault="2AFCAF98" w:rsidP="063EBB66">
      <w:r>
        <w:t>1) Project Plan</w:t>
      </w:r>
      <w:r w:rsidR="60EAFB90">
        <w:t>-Laying out the steps for the development process</w:t>
      </w:r>
    </w:p>
    <w:p w14:paraId="572A23F4" w14:textId="08B53159" w:rsidR="2AFCAF98" w:rsidRDefault="2AFCAF98" w:rsidP="063EBB66">
      <w:r>
        <w:t>2) Software Requirement Specifications</w:t>
      </w:r>
      <w:r w:rsidR="45A9834C">
        <w:t>-Coming up w</w:t>
      </w:r>
      <w:r w:rsidR="4866E947">
        <w:t>ith how we wan</w:t>
      </w:r>
      <w:r w:rsidR="29A0B6FC">
        <w:t xml:space="preserve">t our system to work and what </w:t>
      </w:r>
      <w:r>
        <w:tab/>
      </w:r>
      <w:r w:rsidR="29A0B6FC">
        <w:t xml:space="preserve">requirements we want our software to </w:t>
      </w:r>
      <w:r w:rsidR="718D5598">
        <w:t>fulfill.</w:t>
      </w:r>
    </w:p>
    <w:p w14:paraId="30F1DC5E" w14:textId="1C81DDB5" w:rsidR="2AFCAF98" w:rsidRDefault="2AFCAF98" w:rsidP="063EBB66">
      <w:r>
        <w:t>3) Software Architecture</w:t>
      </w:r>
      <w:r w:rsidR="0607A7E9">
        <w:t xml:space="preserve"> -Designing the software</w:t>
      </w:r>
      <w:r w:rsidR="45A389FD">
        <w:t xml:space="preserve"> for our boolean logic simulator</w:t>
      </w:r>
    </w:p>
    <w:p w14:paraId="1B648D57" w14:textId="38F99998" w:rsidR="2AFCAF98" w:rsidRDefault="2AFCAF98" w:rsidP="063EBB66">
      <w:r>
        <w:t>4) Test Cases</w:t>
      </w:r>
      <w:r w:rsidR="15461FA1">
        <w:t xml:space="preserve"> -Testing the software and making changes to handle different cases</w:t>
      </w:r>
    </w:p>
    <w:p w14:paraId="2BCC1DA2" w14:textId="417E29D6" w:rsidR="2AFCAF98" w:rsidRDefault="2AFCAF98" w:rsidP="063EBB66">
      <w:r>
        <w:t>5)  User’s Manual</w:t>
      </w:r>
      <w:r w:rsidR="58402680">
        <w:t>- Coming up with a guide for how our system works and how a user should use it.</w:t>
      </w:r>
    </w:p>
    <w:p w14:paraId="7EDE8D7F" w14:textId="4626578C" w:rsidR="063EBB66" w:rsidRDefault="063EBB66" w:rsidP="063EBB66"/>
    <w:p w14:paraId="308253DE" w14:textId="1866DF82" w:rsidR="00E918C5" w:rsidRPr="00C26778" w:rsidRDefault="2AFCAF98" w:rsidP="063EBB66">
      <w:pPr>
        <w:pStyle w:val="Heading3"/>
        <w:numPr>
          <w:ilvl w:val="2"/>
          <w:numId w:val="0"/>
        </w:numPr>
      </w:pPr>
      <w:bookmarkStart w:id="45" w:name="_Toc524312846"/>
      <w:r>
        <w:t xml:space="preserve">4.2.3     </w:t>
      </w:r>
      <w:r w:rsidR="00E918C5">
        <w:t>Releases</w:t>
      </w:r>
      <w:bookmarkEnd w:id="45"/>
    </w:p>
    <w:p w14:paraId="2240A3CB" w14:textId="542745D8" w:rsidR="17962276" w:rsidRDefault="17962276" w:rsidP="063EBB66">
      <w:r>
        <w:t>NA</w:t>
      </w:r>
    </w:p>
    <w:p w14:paraId="09E0ECC6" w14:textId="089BFD91" w:rsidR="00E918C5" w:rsidRPr="00FC60CB" w:rsidRDefault="0814DEEB" w:rsidP="063EBB66">
      <w:pPr>
        <w:pStyle w:val="Heading3"/>
        <w:numPr>
          <w:ilvl w:val="2"/>
          <w:numId w:val="0"/>
        </w:numPr>
      </w:pPr>
      <w:bookmarkStart w:id="46" w:name="_Toc524312847"/>
      <w:r>
        <w:t xml:space="preserve">4.2.4 </w:t>
      </w:r>
      <w:r w:rsidR="00E918C5">
        <w:tab/>
        <w:t>Project Schedule</w:t>
      </w:r>
      <w:bookmarkEnd w:id="46"/>
    </w:p>
    <w:tbl>
      <w:tblPr>
        <w:tblStyle w:val="TableGrid"/>
        <w:tblW w:w="0" w:type="auto"/>
        <w:tblLayout w:type="fixed"/>
        <w:tblLook w:val="06A0" w:firstRow="1" w:lastRow="0" w:firstColumn="1" w:lastColumn="0" w:noHBand="1" w:noVBand="1"/>
      </w:tblPr>
      <w:tblGrid>
        <w:gridCol w:w="3499"/>
        <w:gridCol w:w="1329"/>
      </w:tblGrid>
      <w:tr w:rsidR="063EBB66" w14:paraId="38E16CE4" w14:textId="77777777" w:rsidTr="063EBB66">
        <w:trPr>
          <w:trHeight w:val="300"/>
        </w:trPr>
        <w:tc>
          <w:tcPr>
            <w:tcW w:w="3499" w:type="dxa"/>
          </w:tcPr>
          <w:p w14:paraId="1BF37EB0" w14:textId="2746CF77" w:rsidR="4BFDDE7F" w:rsidRDefault="4BFDDE7F" w:rsidP="063EBB66">
            <w:r>
              <w:t xml:space="preserve">Iteration </w:t>
            </w:r>
          </w:p>
        </w:tc>
        <w:tc>
          <w:tcPr>
            <w:tcW w:w="1329" w:type="dxa"/>
          </w:tcPr>
          <w:p w14:paraId="7D84209E" w14:textId="7CB57326" w:rsidR="4BFDDE7F" w:rsidRDefault="4BFDDE7F" w:rsidP="063EBB66">
            <w:r>
              <w:t>Deadline</w:t>
            </w:r>
          </w:p>
        </w:tc>
      </w:tr>
      <w:tr w:rsidR="063EBB66" w14:paraId="3DB9F778" w14:textId="77777777" w:rsidTr="063EBB66">
        <w:trPr>
          <w:trHeight w:val="300"/>
        </w:trPr>
        <w:tc>
          <w:tcPr>
            <w:tcW w:w="3499" w:type="dxa"/>
          </w:tcPr>
          <w:p w14:paraId="53515339" w14:textId="2DEE9923" w:rsidR="4BFDDE7F" w:rsidRDefault="4BFDDE7F" w:rsidP="063EBB66">
            <w:r>
              <w:t xml:space="preserve">Project Plan </w:t>
            </w:r>
          </w:p>
        </w:tc>
        <w:tc>
          <w:tcPr>
            <w:tcW w:w="1329" w:type="dxa"/>
          </w:tcPr>
          <w:p w14:paraId="1F9A1DCF" w14:textId="2BB8DF70" w:rsidR="4BFDDE7F" w:rsidRDefault="4BFDDE7F" w:rsidP="063EBB66">
            <w:r>
              <w:t>2/25/2024</w:t>
            </w:r>
          </w:p>
        </w:tc>
      </w:tr>
      <w:tr w:rsidR="063EBB66" w14:paraId="2A1D6E5F" w14:textId="77777777" w:rsidTr="063EBB66">
        <w:trPr>
          <w:trHeight w:val="300"/>
        </w:trPr>
        <w:tc>
          <w:tcPr>
            <w:tcW w:w="3499" w:type="dxa"/>
          </w:tcPr>
          <w:p w14:paraId="783C7A36" w14:textId="34107D33" w:rsidR="4BFDDE7F" w:rsidRDefault="4BFDDE7F" w:rsidP="063EBB66">
            <w:r>
              <w:t>Software Requirement Specifications</w:t>
            </w:r>
          </w:p>
        </w:tc>
        <w:tc>
          <w:tcPr>
            <w:tcW w:w="1329" w:type="dxa"/>
          </w:tcPr>
          <w:p w14:paraId="4A5BFD48" w14:textId="0ABE8CF1" w:rsidR="063EBB66" w:rsidRDefault="063EBB66" w:rsidP="063EBB66"/>
        </w:tc>
      </w:tr>
      <w:tr w:rsidR="063EBB66" w14:paraId="5B56389A" w14:textId="77777777" w:rsidTr="063EBB66">
        <w:trPr>
          <w:trHeight w:val="300"/>
        </w:trPr>
        <w:tc>
          <w:tcPr>
            <w:tcW w:w="3499" w:type="dxa"/>
          </w:tcPr>
          <w:p w14:paraId="4B88085E" w14:textId="45FF256D" w:rsidR="4BFDDE7F" w:rsidRDefault="4BFDDE7F" w:rsidP="063EBB66">
            <w:r>
              <w:t>Software Architecture</w:t>
            </w:r>
          </w:p>
        </w:tc>
        <w:tc>
          <w:tcPr>
            <w:tcW w:w="1329" w:type="dxa"/>
          </w:tcPr>
          <w:p w14:paraId="31E16ADC" w14:textId="45EBE745" w:rsidR="063EBB66" w:rsidRDefault="063EBB66" w:rsidP="063EBB66"/>
        </w:tc>
      </w:tr>
      <w:tr w:rsidR="063EBB66" w14:paraId="40496962" w14:textId="77777777" w:rsidTr="063EBB66">
        <w:trPr>
          <w:trHeight w:val="300"/>
        </w:trPr>
        <w:tc>
          <w:tcPr>
            <w:tcW w:w="3499" w:type="dxa"/>
          </w:tcPr>
          <w:p w14:paraId="362E5062" w14:textId="365CDA2A" w:rsidR="4BFDDE7F" w:rsidRDefault="4BFDDE7F" w:rsidP="063EBB66">
            <w:r>
              <w:t>Test Cases</w:t>
            </w:r>
          </w:p>
        </w:tc>
        <w:tc>
          <w:tcPr>
            <w:tcW w:w="1329" w:type="dxa"/>
          </w:tcPr>
          <w:p w14:paraId="6E9C4C7D" w14:textId="6D4F142C" w:rsidR="063EBB66" w:rsidRDefault="063EBB66" w:rsidP="063EBB66"/>
        </w:tc>
      </w:tr>
      <w:tr w:rsidR="063EBB66" w14:paraId="0C66E52F" w14:textId="77777777" w:rsidTr="063EBB66">
        <w:trPr>
          <w:trHeight w:val="300"/>
        </w:trPr>
        <w:tc>
          <w:tcPr>
            <w:tcW w:w="3499" w:type="dxa"/>
          </w:tcPr>
          <w:p w14:paraId="5AE1CEDF" w14:textId="1800356D" w:rsidR="4BFDDE7F" w:rsidRDefault="4BFDDE7F" w:rsidP="063EBB66">
            <w:r>
              <w:t xml:space="preserve">User Manual </w:t>
            </w:r>
          </w:p>
        </w:tc>
        <w:tc>
          <w:tcPr>
            <w:tcW w:w="1329" w:type="dxa"/>
          </w:tcPr>
          <w:p w14:paraId="348CBDB4" w14:textId="3A8B391C" w:rsidR="063EBB66" w:rsidRDefault="063EBB66" w:rsidP="063EBB66"/>
        </w:tc>
      </w:tr>
    </w:tbl>
    <w:p w14:paraId="44E28108" w14:textId="238B47AF" w:rsidR="0586A40E" w:rsidRDefault="0586A40E" w:rsidP="063EBB66"/>
    <w:p w14:paraId="261A25D8" w14:textId="77777777" w:rsidR="00E918C5" w:rsidRPr="00771B3E" w:rsidRDefault="00E918C5" w:rsidP="063EBB66">
      <w:pPr>
        <w:pStyle w:val="Heading3"/>
      </w:pPr>
      <w:bookmarkStart w:id="47" w:name="_Toc524312848"/>
      <w:r>
        <w:t>Project Resourcing</w:t>
      </w:r>
      <w:bookmarkEnd w:id="47"/>
    </w:p>
    <w:p w14:paraId="58F6EEA4" w14:textId="0A982FCD" w:rsidR="1F407CF6" w:rsidRDefault="1F407CF6" w:rsidP="063EBB66">
      <w:r>
        <w:t>N/A</w:t>
      </w:r>
    </w:p>
    <w:p w14:paraId="611569B1" w14:textId="77777777" w:rsidR="00E918C5" w:rsidRPr="00C26778" w:rsidRDefault="00E918C5">
      <w:pPr>
        <w:pStyle w:val="Heading2"/>
      </w:pPr>
      <w:bookmarkStart w:id="48" w:name="_Toc447095892"/>
      <w:bookmarkStart w:id="49" w:name="_Toc512930361"/>
      <w:bookmarkStart w:id="50" w:name="_Toc447095893"/>
      <w:bookmarkStart w:id="51" w:name="_Toc512930362"/>
      <w:bookmarkStart w:id="52" w:name="_Toc430447687"/>
      <w:bookmarkStart w:id="53" w:name="_Toc447095894"/>
      <w:bookmarkStart w:id="54" w:name="_Toc512930363"/>
      <w:bookmarkStart w:id="55" w:name="_Toc430447688"/>
      <w:bookmarkStart w:id="56" w:name="_Toc430447689"/>
      <w:bookmarkStart w:id="57" w:name="_Toc447095895"/>
      <w:bookmarkStart w:id="58" w:name="_Toc512930364"/>
      <w:bookmarkStart w:id="59" w:name="_Toc430447690"/>
      <w:bookmarkStart w:id="60" w:name="_Toc447095896"/>
      <w:bookmarkStart w:id="61" w:name="_Toc512930365"/>
      <w:bookmarkStart w:id="62" w:name="_Toc447095897"/>
      <w:bookmarkStart w:id="63" w:name="_Toc512930366"/>
      <w:bookmarkStart w:id="64" w:name="_Toc430447691"/>
      <w:bookmarkStart w:id="65" w:name="_Toc447095898"/>
      <w:bookmarkStart w:id="66" w:name="_Toc512930367"/>
      <w:bookmarkStart w:id="67" w:name="_Toc447095908"/>
      <w:bookmarkStart w:id="68" w:name="_Toc512930368"/>
      <w:bookmarkStart w:id="69" w:name="_Toc513004379"/>
      <w:bookmarkStart w:id="70" w:name="_Toc11132112"/>
      <w:bookmarkEnd w:id="0"/>
      <w:bookmarkEnd w:id="3"/>
      <w:bookmarkEnd w:id="4"/>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r>
        <w:t>Project Monitoring and Control</w:t>
      </w:r>
      <w:bookmarkEnd w:id="69"/>
      <w:bookmarkEnd w:id="70"/>
    </w:p>
    <w:p w14:paraId="3324FA07" w14:textId="6A86DA27" w:rsidR="00E918C5" w:rsidRPr="00C26778" w:rsidRDefault="00E918C5" w:rsidP="063EBB66">
      <w:pPr>
        <w:pStyle w:val="ListParagraph"/>
        <w:numPr>
          <w:ilvl w:val="0"/>
          <w:numId w:val="49"/>
        </w:numPr>
      </w:pPr>
      <w:bookmarkStart w:id="71" w:name="_Toc447095909"/>
      <w:r w:rsidRPr="063EBB66">
        <w:rPr>
          <w:u w:val="single"/>
        </w:rPr>
        <w:t>Requirements Management</w:t>
      </w:r>
      <w:r w:rsidRPr="063EBB66">
        <w:t>: Specify the information and control mechanisms which will be collected and used for measuring, reporting, and controlling changes to the product requirements.</w:t>
      </w:r>
    </w:p>
    <w:p w14:paraId="2C989B63" w14:textId="77777777" w:rsidR="00E918C5" w:rsidRPr="00C26778" w:rsidRDefault="00E918C5" w:rsidP="063EBB66">
      <w:pPr>
        <w:pStyle w:val="infoblue0"/>
        <w:numPr>
          <w:ilvl w:val="0"/>
          <w:numId w:val="49"/>
        </w:numPr>
        <w:rPr>
          <w:i w:val="0"/>
          <w:iCs w:val="0"/>
          <w:color w:val="auto"/>
        </w:rPr>
      </w:pPr>
      <w:bookmarkStart w:id="72" w:name="_Int_V98yXyRi"/>
      <w:r w:rsidRPr="063EBB66">
        <w:rPr>
          <w:i w:val="0"/>
          <w:iCs w:val="0"/>
          <w:color w:val="auto"/>
          <w:u w:val="single"/>
        </w:rPr>
        <w:t>Quality Control</w:t>
      </w:r>
      <w:r w:rsidRPr="063EBB66">
        <w:rPr>
          <w:i w:val="0"/>
          <w:iCs w:val="0"/>
          <w:color w:val="auto"/>
        </w:rPr>
        <w:t>: Describe the timing and methods to be used to control the quality of the project deliverables and how to take corrective action when required.</w:t>
      </w:r>
      <w:bookmarkEnd w:id="72"/>
      <w:r w:rsidRPr="063EBB66">
        <w:rPr>
          <w:i w:val="0"/>
          <w:iCs w:val="0"/>
          <w:color w:val="auto"/>
        </w:rPr>
        <w:t xml:space="preserve"> Include techniques, metrics, criteria, and procedures used for evaluation— this will include walkthroughs, inspections, and reviews. Note that this is in addition to the Test Plan, which is not enclosed in the Software Development Plan.</w:t>
      </w:r>
    </w:p>
    <w:p w14:paraId="60899821" w14:textId="77777777" w:rsidR="00E918C5" w:rsidRPr="00C26778" w:rsidRDefault="00E918C5" w:rsidP="063EBB66">
      <w:pPr>
        <w:pStyle w:val="infoblue0"/>
        <w:numPr>
          <w:ilvl w:val="0"/>
          <w:numId w:val="49"/>
        </w:numPr>
        <w:rPr>
          <w:i w:val="0"/>
          <w:iCs w:val="0"/>
          <w:color w:val="auto"/>
        </w:rPr>
      </w:pPr>
      <w:bookmarkStart w:id="73" w:name="_Int_pZhxMdsU"/>
      <w:r w:rsidRPr="063EBB66">
        <w:rPr>
          <w:i w:val="0"/>
          <w:iCs w:val="0"/>
          <w:color w:val="auto"/>
          <w:u w:val="single"/>
        </w:rPr>
        <w:t>Risk Management</w:t>
      </w:r>
      <w:r w:rsidRPr="063EBB66">
        <w:rPr>
          <w:i w:val="0"/>
          <w:iCs w:val="0"/>
          <w:color w:val="auto"/>
        </w:rPr>
        <w:t>: Describe the approach that will be used to identify, analyze, prioritize, monitor and mitigate risks.</w:t>
      </w:r>
      <w:bookmarkEnd w:id="73"/>
      <w:r w:rsidRPr="063EBB66">
        <w:rPr>
          <w:i w:val="0"/>
          <w:iCs w:val="0"/>
          <w:color w:val="auto"/>
        </w:rPr>
        <w:t xml:space="preserve">  If available, refer to the </w:t>
      </w:r>
      <w:r w:rsidRPr="063EBB66">
        <w:rPr>
          <w:b/>
          <w:bCs/>
          <w:i w:val="0"/>
          <w:iCs w:val="0"/>
          <w:color w:val="auto"/>
        </w:rPr>
        <w:t>Risk List</w:t>
      </w:r>
      <w:r w:rsidRPr="063EBB66">
        <w:rPr>
          <w:i w:val="0"/>
          <w:iCs w:val="0"/>
          <w:color w:val="auto"/>
        </w:rPr>
        <w:t xml:space="preserve"> document.</w:t>
      </w:r>
    </w:p>
    <w:p w14:paraId="199E2732" w14:textId="77777777" w:rsidR="00E918C5" w:rsidRPr="00C26778" w:rsidRDefault="00E918C5" w:rsidP="063EBB66">
      <w:pPr>
        <w:pStyle w:val="infoblue0"/>
        <w:numPr>
          <w:ilvl w:val="0"/>
          <w:numId w:val="49"/>
        </w:numPr>
        <w:rPr>
          <w:i w:val="0"/>
          <w:iCs w:val="0"/>
          <w:color w:val="FFFFFF" w:themeColor="background1"/>
        </w:rPr>
      </w:pPr>
      <w:r w:rsidRPr="063EBB66">
        <w:rPr>
          <w:i w:val="0"/>
          <w:iCs w:val="0"/>
          <w:color w:val="auto"/>
          <w:u w:val="single"/>
        </w:rPr>
        <w:t>Configuration Management</w:t>
      </w:r>
      <w:r w:rsidRPr="063EBB66">
        <w:rPr>
          <w:i w:val="0"/>
          <w:iCs w:val="0"/>
          <w:color w:val="auto"/>
        </w:rPr>
        <w:t xml:space="preserve">: Describe the process by which problems and changes are submitted, reviewed, and dispositioned. Describe how project or product artifacts are to be named, marked, and numbered, </w:t>
      </w:r>
      <w:bookmarkStart w:id="74" w:name="_Int_WY02tNYu"/>
      <w:r w:rsidRPr="063EBB66">
        <w:rPr>
          <w:i w:val="0"/>
          <w:iCs w:val="0"/>
          <w:color w:val="auto"/>
        </w:rPr>
        <w:t>including  system</w:t>
      </w:r>
      <w:bookmarkEnd w:id="74"/>
      <w:r w:rsidRPr="063EBB66">
        <w:rPr>
          <w:i w:val="0"/>
          <w:iCs w:val="0"/>
          <w:color w:val="auto"/>
        </w:rPr>
        <w:t xml:space="preserve"> software, plans, models, components, test software, results and data, executables, and so on. Describe retention policies, and the back-up, disaster, and recovery plans.  </w:t>
      </w:r>
      <w:r w:rsidRPr="063EBB66">
        <w:rPr>
          <w:b/>
          <w:bCs/>
          <w:i w:val="0"/>
          <w:iCs w:val="0"/>
          <w:color w:val="auto"/>
        </w:rPr>
        <w:t xml:space="preserve">OR </w:t>
      </w:r>
      <w:r w:rsidRPr="063EBB66">
        <w:rPr>
          <w:i w:val="0"/>
          <w:iCs w:val="0"/>
          <w:color w:val="auto"/>
        </w:rPr>
        <w:t xml:space="preserve">if Available, Refer to the </w:t>
      </w:r>
      <w:r w:rsidRPr="063EBB66">
        <w:rPr>
          <w:b/>
          <w:bCs/>
          <w:i w:val="0"/>
          <w:iCs w:val="0"/>
          <w:color w:val="auto"/>
        </w:rPr>
        <w:t>Configurati</w:t>
      </w:r>
      <w:r w:rsidRPr="063EBB66">
        <w:rPr>
          <w:b/>
          <w:bCs/>
          <w:i w:val="0"/>
          <w:iCs w:val="0"/>
          <w:color w:val="FFFFFF" w:themeColor="background1"/>
        </w:rPr>
        <w:t xml:space="preserve">on Management Plan </w:t>
      </w:r>
      <w:r w:rsidRPr="063EBB66">
        <w:rPr>
          <w:i w:val="0"/>
          <w:iCs w:val="0"/>
          <w:color w:val="FFFFFF" w:themeColor="background1"/>
        </w:rPr>
        <w:t>document</w:t>
      </w:r>
    </w:p>
    <w:p w14:paraId="700ADF70" w14:textId="1745DC05" w:rsidR="063EBB66" w:rsidRDefault="063EBB66" w:rsidP="063EBB66">
      <w:pPr>
        <w:pStyle w:val="infoblue0"/>
      </w:pPr>
    </w:p>
    <w:p w14:paraId="79E25C37" w14:textId="60982921" w:rsidR="063EBB66" w:rsidRDefault="063EBB66" w:rsidP="063EBB66">
      <w:pPr>
        <w:pStyle w:val="infoblue0"/>
        <w:rPr>
          <w:i w:val="0"/>
          <w:iCs w:val="0"/>
        </w:rPr>
      </w:pPr>
    </w:p>
    <w:p w14:paraId="6CB84EB8" w14:textId="77777777" w:rsidR="00E918C5" w:rsidRPr="00F257A7" w:rsidRDefault="00E918C5" w:rsidP="063EBB66">
      <w:pPr>
        <w:pStyle w:val="Heading2"/>
        <w:rPr>
          <w:rStyle w:val="Strong"/>
        </w:rPr>
      </w:pPr>
      <w:bookmarkStart w:id="75" w:name="_Toc11132113"/>
      <w:r w:rsidRPr="063EBB66">
        <w:rPr>
          <w:rStyle w:val="Strong"/>
        </w:rPr>
        <w:t>Requirements Management</w:t>
      </w:r>
      <w:bookmarkEnd w:id="71"/>
      <w:bookmarkEnd w:id="75"/>
    </w:p>
    <w:p w14:paraId="4C20C420" w14:textId="495A8E4B" w:rsidR="17BAC07A" w:rsidRDefault="17BAC07A" w:rsidP="063EBB66">
      <w:pPr>
        <w:pStyle w:val="BodyText"/>
      </w:pPr>
      <w:r>
        <w:t>N/A</w:t>
      </w:r>
      <w:bookmarkStart w:id="76" w:name="_Toc447095910"/>
    </w:p>
    <w:p w14:paraId="1AECD0F2" w14:textId="77777777" w:rsidR="00E918C5" w:rsidRPr="00C26778" w:rsidRDefault="00E918C5">
      <w:pPr>
        <w:pStyle w:val="BodyText"/>
        <w:rPr>
          <w:rStyle w:val="Strong"/>
        </w:rPr>
      </w:pPr>
      <w:bookmarkStart w:id="77" w:name="_Toc447095912"/>
      <w:bookmarkEnd w:id="76"/>
    </w:p>
    <w:p w14:paraId="0A188C30" w14:textId="77777777" w:rsidR="00E918C5" w:rsidRPr="00C26778" w:rsidRDefault="00E918C5" w:rsidP="00443638">
      <w:pPr>
        <w:pStyle w:val="Heading2"/>
        <w:rPr>
          <w:rStyle w:val="Strong"/>
        </w:rPr>
      </w:pPr>
      <w:bookmarkStart w:id="78" w:name="_Toc11132114"/>
      <w:r w:rsidRPr="063EBB66">
        <w:rPr>
          <w:rStyle w:val="Strong"/>
        </w:rPr>
        <w:t>Quality Control</w:t>
      </w:r>
      <w:bookmarkEnd w:id="77"/>
      <w:bookmarkEnd w:id="78"/>
    </w:p>
    <w:p w14:paraId="6AC6D0B9" w14:textId="77777777" w:rsidR="00E918C5" w:rsidRPr="00C26778" w:rsidRDefault="00E918C5">
      <w:pPr>
        <w:pStyle w:val="BodyText"/>
      </w:pPr>
      <w:bookmarkStart w:id="79" w:name="_Toc447095913"/>
      <w:r w:rsidRPr="00C26778">
        <w:t>Defects will be recorded and tracked as Change Requests, and defect metrics will be gathered (see Reporting and Measurement below).</w:t>
      </w:r>
    </w:p>
    <w:p w14:paraId="68422764" w14:textId="77777777" w:rsidR="00E918C5" w:rsidRPr="00C26778" w:rsidRDefault="00E918C5">
      <w:pPr>
        <w:pStyle w:val="BodyText"/>
      </w:pPr>
      <w:bookmarkStart w:id="80" w:name="_Int_uZ6I2j7T"/>
      <w:r>
        <w:t>All deliverables are required to go through the appropriate review process, as described in the Development Case.</w:t>
      </w:r>
      <w:bookmarkEnd w:id="80"/>
      <w:r>
        <w:t xml:space="preserve"> The review is required to ensure that each deliverable is of acceptable quality, using guidelines and checklists.</w:t>
      </w:r>
    </w:p>
    <w:p w14:paraId="4CEE0D9B" w14:textId="77777777" w:rsidR="00E918C5" w:rsidRPr="00C26778" w:rsidRDefault="00E918C5">
      <w:pPr>
        <w:pStyle w:val="BodyText"/>
      </w:pPr>
      <w:r w:rsidRPr="00C26778">
        <w:t>Any defects found during review which are not corrected prior to releasing for integration must be captured as Change Requests so that they are not forgotten.</w:t>
      </w:r>
    </w:p>
    <w:p w14:paraId="638CCAD3" w14:textId="77777777" w:rsidR="00E918C5" w:rsidRPr="00C26778" w:rsidRDefault="00E918C5">
      <w:pPr>
        <w:pStyle w:val="BodyText"/>
        <w:rPr>
          <w:rStyle w:val="Strong"/>
        </w:rPr>
      </w:pPr>
    </w:p>
    <w:p w14:paraId="2B4DE07D" w14:textId="77777777" w:rsidR="00E918C5" w:rsidRPr="00F257A7" w:rsidRDefault="00E918C5" w:rsidP="063EBB66">
      <w:pPr>
        <w:pStyle w:val="Heading2"/>
        <w:rPr>
          <w:rStyle w:val="Strong"/>
        </w:rPr>
      </w:pPr>
      <w:bookmarkStart w:id="81" w:name="_Toc11132115"/>
      <w:r w:rsidRPr="063EBB66">
        <w:rPr>
          <w:rStyle w:val="Strong"/>
        </w:rPr>
        <w:t xml:space="preserve">Reporting </w:t>
      </w:r>
      <w:bookmarkEnd w:id="79"/>
      <w:r w:rsidRPr="063EBB66">
        <w:rPr>
          <w:rStyle w:val="Strong"/>
        </w:rPr>
        <w:t>and Measurement</w:t>
      </w:r>
      <w:bookmarkEnd w:id="81"/>
    </w:p>
    <w:p w14:paraId="65A9DB19" w14:textId="77777777" w:rsidR="00E918C5" w:rsidRPr="00C26778" w:rsidRDefault="00E918C5">
      <w:pPr>
        <w:pStyle w:val="BodyText"/>
      </w:pPr>
      <w:bookmarkStart w:id="82" w:name="_Toc447095914"/>
      <w:r w:rsidRPr="00C26778">
        <w:t>Updated schedule estimates, and metrics summary reports, will be generated at the end of each iteration.</w:t>
      </w:r>
    </w:p>
    <w:p w14:paraId="4047370F" w14:textId="77777777" w:rsidR="00E918C5" w:rsidRPr="00C26778" w:rsidRDefault="00E918C5">
      <w:pPr>
        <w:pStyle w:val="BodyText"/>
      </w:pPr>
      <w:bookmarkStart w:id="83" w:name="_Int_8VGgKc3D"/>
      <w:bookmarkEnd w:id="82"/>
      <w:r>
        <w:t xml:space="preserve">The Minimal Set of Metrics, as described in the RUP Guidelines: </w:t>
      </w:r>
      <w:r w:rsidR="00C26778">
        <w:t>Metrics</w:t>
      </w:r>
      <w:r>
        <w:t xml:space="preserve"> will be gathered on a weekly basis.</w:t>
      </w:r>
      <w:bookmarkEnd w:id="83"/>
      <w:r>
        <w:t xml:space="preserve">  These include:</w:t>
      </w:r>
    </w:p>
    <w:p w14:paraId="07180049" w14:textId="77777777" w:rsidR="00E918C5" w:rsidRPr="00C26778" w:rsidRDefault="00E918C5">
      <w:pPr>
        <w:pStyle w:val="BodyText"/>
      </w:pPr>
      <w:r w:rsidRPr="00C26778">
        <w:t xml:space="preserve">Earned value for completed tasks. This is used to re-estimate the schedule and budget for the remainder of the project, and/or to identify need for scope changes. </w:t>
      </w:r>
    </w:p>
    <w:p w14:paraId="3ECFAF16" w14:textId="77777777" w:rsidR="00E918C5" w:rsidRPr="00C26778" w:rsidRDefault="00E918C5">
      <w:pPr>
        <w:pStyle w:val="BodyText"/>
      </w:pPr>
      <w:r w:rsidRPr="00C26778">
        <w:t xml:space="preserve">Total defects open and closed – shown as a trend graph. This is used to help estimate the effort remaining to correct defects. </w:t>
      </w:r>
    </w:p>
    <w:p w14:paraId="407CAC2B" w14:textId="77777777" w:rsidR="00E918C5" w:rsidRPr="00C26778" w:rsidRDefault="00E918C5">
      <w:pPr>
        <w:pStyle w:val="BodyText"/>
      </w:pPr>
      <w:r w:rsidRPr="00C26778">
        <w:t xml:space="preserve">Acceptance test cases passing – shown as a trend graph. This is used to demonstrate progress to stakeholders. </w:t>
      </w:r>
    </w:p>
    <w:p w14:paraId="09E5CAE9" w14:textId="77777777" w:rsidR="00E918C5" w:rsidRPr="00C26778" w:rsidRDefault="00E918C5">
      <w:pPr>
        <w:pStyle w:val="BodyText"/>
      </w:pPr>
    </w:p>
    <w:p w14:paraId="4FA60597" w14:textId="77777777" w:rsidR="00E918C5" w:rsidRPr="00C26778" w:rsidRDefault="00E918C5">
      <w:pPr>
        <w:pStyle w:val="BodyText"/>
      </w:pPr>
      <w:r w:rsidRPr="00C26778">
        <w:t xml:space="preserve"> </w:t>
      </w:r>
      <w:r w:rsidRPr="00C26778">
        <w:rPr>
          <w:i/>
          <w:iCs/>
        </w:rPr>
        <w:t>Refer to the Project Measurements Document (AAA-BBB-X.Y.doc) for detailed information.</w:t>
      </w:r>
    </w:p>
    <w:p w14:paraId="2F314D7E" w14:textId="77777777" w:rsidR="00E918C5" w:rsidRPr="00C26778" w:rsidRDefault="00E918C5">
      <w:pPr>
        <w:pStyle w:val="BodyText"/>
        <w:rPr>
          <w:rStyle w:val="Strong"/>
        </w:rPr>
      </w:pPr>
      <w:bookmarkStart w:id="84" w:name="_Toc447095915"/>
    </w:p>
    <w:p w14:paraId="1176BA3C" w14:textId="77777777" w:rsidR="00E918C5" w:rsidRPr="00C26778" w:rsidRDefault="00E918C5" w:rsidP="00443638">
      <w:pPr>
        <w:pStyle w:val="Heading2"/>
        <w:rPr>
          <w:rStyle w:val="Strong"/>
        </w:rPr>
      </w:pPr>
      <w:bookmarkStart w:id="85" w:name="_Toc11132116"/>
      <w:r w:rsidRPr="063EBB66">
        <w:rPr>
          <w:rStyle w:val="Strong"/>
        </w:rPr>
        <w:t>Risk Management</w:t>
      </w:r>
      <w:bookmarkEnd w:id="85"/>
      <w:r w:rsidRPr="063EBB66">
        <w:rPr>
          <w:rStyle w:val="Strong"/>
        </w:rPr>
        <w:t xml:space="preserve"> </w:t>
      </w:r>
      <w:bookmarkEnd w:id="84"/>
    </w:p>
    <w:p w14:paraId="12D35303" w14:textId="77777777" w:rsidR="00E918C5" w:rsidRPr="00C26778" w:rsidRDefault="00E918C5">
      <w:pPr>
        <w:pStyle w:val="BodyText"/>
      </w:pPr>
      <w:bookmarkStart w:id="86" w:name="_Toc447095916"/>
      <w:r w:rsidRPr="00C26778">
        <w:t xml:space="preserve">Risks will be identified in Inception Phase using the steps identified in the RUP for Small Projects activity “Identify and Assess Risks”. Project risk is evaluated at least once per iteration and documented in this table. </w:t>
      </w:r>
    </w:p>
    <w:p w14:paraId="50244AF1" w14:textId="77777777" w:rsidR="00E918C5" w:rsidRPr="00C26778" w:rsidRDefault="00E918C5">
      <w:pPr>
        <w:pStyle w:val="BodyText"/>
      </w:pPr>
    </w:p>
    <w:p w14:paraId="1B5BE9E0" w14:textId="77777777" w:rsidR="00E918C5" w:rsidRPr="00C26778" w:rsidRDefault="00E918C5">
      <w:pPr>
        <w:pStyle w:val="BodyText"/>
        <w:rPr>
          <w:i/>
          <w:iCs/>
        </w:rPr>
      </w:pPr>
      <w:r w:rsidRPr="00C26778">
        <w:rPr>
          <w:i/>
          <w:iCs/>
        </w:rPr>
        <w:t>Refer to the Risk List Document (CCC-DDD-X.Y.doc) for detailed information.</w:t>
      </w:r>
    </w:p>
    <w:p w14:paraId="3028068D" w14:textId="77777777" w:rsidR="00E918C5" w:rsidRPr="00C26778" w:rsidRDefault="00E918C5">
      <w:pPr>
        <w:pStyle w:val="BodyText"/>
        <w:spacing w:after="0"/>
        <w:rPr>
          <w:rStyle w:val="Strong"/>
        </w:rPr>
      </w:pPr>
    </w:p>
    <w:p w14:paraId="0A901057" w14:textId="77777777" w:rsidR="00E918C5" w:rsidRPr="00C26778" w:rsidRDefault="00E918C5" w:rsidP="00443638">
      <w:pPr>
        <w:pStyle w:val="Heading2"/>
        <w:rPr>
          <w:rStyle w:val="Strong"/>
        </w:rPr>
      </w:pPr>
      <w:bookmarkStart w:id="87" w:name="_Toc11132117"/>
      <w:r w:rsidRPr="063EBB66">
        <w:rPr>
          <w:rStyle w:val="Strong"/>
        </w:rPr>
        <w:t>Configuration Management</w:t>
      </w:r>
      <w:bookmarkEnd w:id="87"/>
    </w:p>
    <w:p w14:paraId="53CF8729" w14:textId="77777777" w:rsidR="00E918C5" w:rsidRPr="00C26778" w:rsidRDefault="00E918C5">
      <w:pPr>
        <w:pStyle w:val="BodyText"/>
        <w:rPr>
          <w:szCs w:val="24"/>
        </w:rPr>
      </w:pPr>
      <w:r w:rsidRPr="00C26778">
        <w:t xml:space="preserve">Appropriate tools will be selected which provide a database of Change Requests and a controlled versioned repository of project artifacts. </w:t>
      </w:r>
    </w:p>
    <w:p w14:paraId="5B811A84" w14:textId="77777777" w:rsidR="00E918C5" w:rsidRPr="00C26778" w:rsidRDefault="00E918C5">
      <w:pPr>
        <w:pStyle w:val="BodyText"/>
        <w:rPr>
          <w:szCs w:val="24"/>
        </w:rPr>
      </w:pPr>
      <w:r w:rsidRPr="00C26778">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02E32601" w14:textId="77777777" w:rsidR="00E918C5" w:rsidRPr="00C26778" w:rsidRDefault="00E918C5">
      <w:pPr>
        <w:pStyle w:val="BodyText"/>
        <w:rPr>
          <w:szCs w:val="24"/>
        </w:rPr>
      </w:pPr>
      <w:r w:rsidRPr="00C26778">
        <w:rPr>
          <w:szCs w:val="24"/>
        </w:rPr>
        <w:t xml:space="preserve">The Change Requests are reviewed and approved by one member of the project, the Change Control Manager role.  </w:t>
      </w:r>
    </w:p>
    <w:p w14:paraId="5F35A4FD" w14:textId="77777777" w:rsidR="00E918C5" w:rsidRPr="00C26778" w:rsidRDefault="00E918C5">
      <w:pPr>
        <w:pStyle w:val="BodyText"/>
        <w:rPr>
          <w:szCs w:val="24"/>
        </w:rPr>
      </w:pPr>
    </w:p>
    <w:p w14:paraId="280779B2" w14:textId="77777777" w:rsidR="00E918C5" w:rsidRPr="00C26778" w:rsidRDefault="00E918C5">
      <w:pPr>
        <w:pStyle w:val="BodyText"/>
        <w:rPr>
          <w:i/>
          <w:iCs/>
          <w:szCs w:val="24"/>
        </w:rPr>
      </w:pPr>
      <w:r w:rsidRPr="00C26778">
        <w:rPr>
          <w:i/>
          <w:iCs/>
          <w:szCs w:val="24"/>
        </w:rPr>
        <w:t>Refer to the Configuration Management Plan (EEE-FFF-X.Y.doc) for detailed information.</w:t>
      </w:r>
    </w:p>
    <w:p w14:paraId="41D46ED7" w14:textId="77777777" w:rsidR="00E918C5" w:rsidRPr="00C26778" w:rsidRDefault="00E918C5">
      <w:pPr>
        <w:pStyle w:val="Heading1"/>
        <w:numPr>
          <w:ilvl w:val="0"/>
          <w:numId w:val="0"/>
        </w:numPr>
      </w:pPr>
      <w:bookmarkStart w:id="88" w:name="_Toc447095917"/>
      <w:bookmarkStart w:id="89" w:name="_Toc512930369"/>
      <w:bookmarkStart w:id="90" w:name="_Toc447095932"/>
      <w:bookmarkStart w:id="91" w:name="_Toc512930370"/>
      <w:bookmarkStart w:id="92" w:name="_Toc513004381"/>
      <w:bookmarkEnd w:id="86"/>
      <w:bookmarkEnd w:id="88"/>
      <w:bookmarkEnd w:id="89"/>
      <w:bookmarkEnd w:id="90"/>
      <w:bookmarkEnd w:id="91"/>
    </w:p>
    <w:p w14:paraId="0DAD0B65" w14:textId="77777777" w:rsidR="00E918C5" w:rsidRPr="00C26778" w:rsidRDefault="00E918C5">
      <w:pPr>
        <w:pStyle w:val="Heading1"/>
      </w:pPr>
      <w:bookmarkStart w:id="93" w:name="_Toc11132118"/>
      <w:r>
        <w:t>Annexes</w:t>
      </w:r>
      <w:bookmarkEnd w:id="92"/>
      <w:bookmarkEnd w:id="93"/>
    </w:p>
    <w:p w14:paraId="49C27ADA" w14:textId="77777777" w:rsidR="00E918C5" w:rsidRPr="00C26778" w:rsidRDefault="00E918C5">
      <w:pPr>
        <w:pStyle w:val="BodyText"/>
      </w:pPr>
      <w:r w:rsidRPr="00C26778">
        <w:t>The project will follow the UPEDU process.</w:t>
      </w:r>
    </w:p>
    <w:p w14:paraId="44EFDCA7" w14:textId="77777777" w:rsidR="00E918C5" w:rsidRPr="00C26778" w:rsidRDefault="00E918C5">
      <w:pPr>
        <w:pStyle w:val="BodyText"/>
      </w:pPr>
      <w:r w:rsidRPr="00C26778">
        <w:t>Other applicable process plans are listed in the references section, including Programming Guidelines.</w:t>
      </w:r>
    </w:p>
    <w:p w14:paraId="40F0DC3E" w14:textId="77777777" w:rsidR="00E918C5" w:rsidRPr="00C26778" w:rsidRDefault="00E918C5">
      <w:pPr>
        <w:pStyle w:val="BodyText"/>
      </w:pPr>
    </w:p>
    <w:sectPr w:rsidR="00E918C5" w:rsidRPr="00C26778">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D85D60" w14:textId="77777777" w:rsidR="00985C56" w:rsidRDefault="00985C56">
      <w:pPr>
        <w:spacing w:line="240" w:lineRule="auto"/>
      </w:pPr>
      <w:r>
        <w:separator/>
      </w:r>
    </w:p>
  </w:endnote>
  <w:endnote w:type="continuationSeparator" w:id="0">
    <w:p w14:paraId="73728AAF" w14:textId="77777777" w:rsidR="00985C56" w:rsidRDefault="00985C56">
      <w:pPr>
        <w:spacing w:line="240" w:lineRule="auto"/>
      </w:pPr>
      <w:r>
        <w:continuationSeparator/>
      </w:r>
    </w:p>
  </w:endnote>
  <w:endnote w:type="continuationNotice" w:id="1">
    <w:p w14:paraId="714FA579" w14:textId="77777777" w:rsidR="00985C56" w:rsidRDefault="00985C5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Book Antiqua">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8D2B9" w14:textId="77777777" w:rsidR="00C251DF" w:rsidRDefault="00C251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E8F9AC" w14:textId="77777777" w:rsidR="00C251DF" w:rsidRDefault="00C251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251DF" w14:paraId="471B5F37" w14:textId="77777777">
      <w:tc>
        <w:tcPr>
          <w:tcW w:w="3162" w:type="dxa"/>
          <w:tcBorders>
            <w:top w:val="nil"/>
            <w:left w:val="nil"/>
            <w:bottom w:val="nil"/>
            <w:right w:val="nil"/>
          </w:tcBorders>
        </w:tcPr>
        <w:p w14:paraId="1241E3F8" w14:textId="77777777" w:rsidR="00C251DF" w:rsidRDefault="00C251DF">
          <w:pPr>
            <w:ind w:right="360"/>
          </w:pPr>
          <w:r>
            <w:t>Confidential</w:t>
          </w:r>
        </w:p>
      </w:tc>
      <w:tc>
        <w:tcPr>
          <w:tcW w:w="3162" w:type="dxa"/>
          <w:tcBorders>
            <w:top w:val="nil"/>
            <w:left w:val="nil"/>
            <w:bottom w:val="nil"/>
            <w:right w:val="nil"/>
          </w:tcBorders>
        </w:tcPr>
        <w:p w14:paraId="04D35FBD" w14:textId="47F84A45" w:rsidR="00C251DF" w:rsidRDefault="00C251DF">
          <w:pPr>
            <w:jc w:val="center"/>
          </w:pPr>
          <w:r>
            <w:rPr>
              <w:rFonts w:ascii="Symbol" w:eastAsia="Symbol" w:hAnsi="Symbol" w:cs="Symbol"/>
            </w:rPr>
            <w:t>Ó</w:t>
          </w:r>
          <w:fldSimple w:instr="DOCPROPERTY &quot;Company&quot;  \* MERGEFORMAT">
            <w:r w:rsidR="00771B3E">
              <w:t>&lt;Company Name&gt;</w:t>
            </w:r>
          </w:fldSimple>
          <w:r>
            <w:t xml:space="preserve">, </w:t>
          </w:r>
          <w:r>
            <w:fldChar w:fldCharType="begin"/>
          </w:r>
          <w:r>
            <w:instrText xml:space="preserve"> DATE \@ "yyyy" </w:instrText>
          </w:r>
          <w:r>
            <w:fldChar w:fldCharType="separate"/>
          </w:r>
          <w:r w:rsidR="00370D6E">
            <w:rPr>
              <w:noProof/>
            </w:rPr>
            <w:t>2024</w:t>
          </w:r>
          <w:r>
            <w:fldChar w:fldCharType="end"/>
          </w:r>
        </w:p>
      </w:tc>
      <w:tc>
        <w:tcPr>
          <w:tcW w:w="3162" w:type="dxa"/>
          <w:tcBorders>
            <w:top w:val="nil"/>
            <w:left w:val="nil"/>
            <w:bottom w:val="nil"/>
            <w:right w:val="nil"/>
          </w:tcBorders>
        </w:tcPr>
        <w:p w14:paraId="3C0C8371" w14:textId="77777777" w:rsidR="00C251DF" w:rsidRDefault="00C251D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8</w:t>
          </w:r>
          <w:r>
            <w:rPr>
              <w:rStyle w:val="PageNumber"/>
            </w:rPr>
            <w:fldChar w:fldCharType="end"/>
          </w:r>
        </w:p>
      </w:tc>
    </w:tr>
  </w:tbl>
  <w:p w14:paraId="0020A0AB" w14:textId="77777777" w:rsidR="00C251DF" w:rsidRDefault="00C251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A997F7" w14:textId="77777777" w:rsidR="00C251DF" w:rsidRDefault="00C25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0634CF" w14:textId="77777777" w:rsidR="00985C56" w:rsidRDefault="00985C56">
      <w:pPr>
        <w:spacing w:line="240" w:lineRule="auto"/>
      </w:pPr>
      <w:r>
        <w:separator/>
      </w:r>
    </w:p>
  </w:footnote>
  <w:footnote w:type="continuationSeparator" w:id="0">
    <w:p w14:paraId="12DCAE00" w14:textId="77777777" w:rsidR="00985C56" w:rsidRDefault="00985C56">
      <w:pPr>
        <w:spacing w:line="240" w:lineRule="auto"/>
      </w:pPr>
      <w:r>
        <w:continuationSeparator/>
      </w:r>
    </w:p>
  </w:footnote>
  <w:footnote w:type="continuationNotice" w:id="1">
    <w:p w14:paraId="5D6511DF" w14:textId="77777777" w:rsidR="00985C56" w:rsidRDefault="00985C5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619E3" w14:textId="77777777" w:rsidR="00C251DF" w:rsidRDefault="00C251DF">
    <w:pPr>
      <w:rPr>
        <w:sz w:val="24"/>
      </w:rPr>
    </w:pPr>
  </w:p>
  <w:p w14:paraId="419C0536" w14:textId="77777777" w:rsidR="00C251DF" w:rsidRDefault="00C251DF">
    <w:pPr>
      <w:pBdr>
        <w:top w:val="single" w:sz="6" w:space="1" w:color="auto"/>
      </w:pBdr>
      <w:rPr>
        <w:sz w:val="24"/>
      </w:rPr>
    </w:pPr>
  </w:p>
  <w:p w14:paraId="1980CA1A" w14:textId="77777777" w:rsidR="00C251DF" w:rsidRDefault="00C251DF">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771B3E">
      <w:rPr>
        <w:rFonts w:ascii="Arial" w:hAnsi="Arial"/>
        <w:b/>
        <w:sz w:val="36"/>
      </w:rPr>
      <w:t>&lt;Company Name&gt;</w:t>
    </w:r>
    <w:r>
      <w:rPr>
        <w:rFonts w:ascii="Arial" w:hAnsi="Arial"/>
        <w:b/>
        <w:sz w:val="36"/>
      </w:rPr>
      <w:fldChar w:fldCharType="end"/>
    </w:r>
  </w:p>
  <w:p w14:paraId="7CD606FB" w14:textId="77777777" w:rsidR="00C251DF" w:rsidRDefault="00C251DF">
    <w:pPr>
      <w:pBdr>
        <w:bottom w:val="single" w:sz="6" w:space="1" w:color="auto"/>
      </w:pBdr>
      <w:jc w:val="right"/>
      <w:rPr>
        <w:sz w:val="24"/>
      </w:rPr>
    </w:pPr>
  </w:p>
  <w:p w14:paraId="39D6CC96" w14:textId="77777777" w:rsidR="00C251DF" w:rsidRDefault="00C251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251DF" w14:paraId="127DE77A" w14:textId="77777777">
      <w:tc>
        <w:tcPr>
          <w:tcW w:w="6379" w:type="dxa"/>
        </w:tcPr>
        <w:p w14:paraId="1599C5BF" w14:textId="77777777" w:rsidR="00C251DF" w:rsidRDefault="004C12FA">
          <w:fldSimple w:instr="SUBJECT  \* MERGEFORMAT">
            <w:r w:rsidR="00771B3E">
              <w:t>&lt;Project Name&gt;</w:t>
            </w:r>
          </w:fldSimple>
        </w:p>
      </w:tc>
      <w:tc>
        <w:tcPr>
          <w:tcW w:w="3179" w:type="dxa"/>
        </w:tcPr>
        <w:p w14:paraId="4743E390" w14:textId="77777777" w:rsidR="00C251DF" w:rsidRDefault="00C251DF">
          <w:pPr>
            <w:tabs>
              <w:tab w:val="left" w:pos="1135"/>
            </w:tabs>
            <w:spacing w:before="40"/>
            <w:ind w:right="68"/>
          </w:pPr>
          <w:r>
            <w:t xml:space="preserve"> Version:          &lt;1.0&gt;</w:t>
          </w:r>
        </w:p>
      </w:tc>
    </w:tr>
    <w:tr w:rsidR="00C251DF" w14:paraId="270BE3A7" w14:textId="77777777">
      <w:tc>
        <w:tcPr>
          <w:tcW w:w="6379" w:type="dxa"/>
        </w:tcPr>
        <w:p w14:paraId="0325F6D6" w14:textId="77777777" w:rsidR="00C251DF" w:rsidRDefault="004C12FA">
          <w:fldSimple w:instr="TITLE  \* MERGEFORMAT">
            <w:r w:rsidR="00771B3E">
              <w:t>Software Development Plan</w:t>
            </w:r>
          </w:fldSimple>
        </w:p>
      </w:tc>
      <w:tc>
        <w:tcPr>
          <w:tcW w:w="3179" w:type="dxa"/>
        </w:tcPr>
        <w:p w14:paraId="627B161B" w14:textId="77777777" w:rsidR="00C251DF" w:rsidRDefault="00C251DF">
          <w:r>
            <w:t xml:space="preserve">  Date: &lt;dd/mmm/yy&gt;</w:t>
          </w:r>
        </w:p>
      </w:tc>
    </w:tr>
    <w:tr w:rsidR="00C251DF" w14:paraId="5F885081" w14:textId="77777777">
      <w:tc>
        <w:tcPr>
          <w:tcW w:w="9558" w:type="dxa"/>
          <w:gridSpan w:val="2"/>
        </w:tcPr>
        <w:p w14:paraId="0E293FFC" w14:textId="77777777" w:rsidR="00C251DF" w:rsidRDefault="00C251DF">
          <w:r>
            <w:t>&lt;document identifier&gt;</w:t>
          </w:r>
        </w:p>
      </w:tc>
    </w:tr>
  </w:tbl>
  <w:p w14:paraId="0B855A48" w14:textId="77777777" w:rsidR="00C251DF" w:rsidRDefault="00C251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DD693B" w14:textId="77777777" w:rsidR="00C251DF" w:rsidRDefault="00C251DF">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8VGgKc3D" int2:invalidationBookmarkName="" int2:hashCode="Fcr74+LQmDpI9T" int2:id="9IRYznFP">
      <int2:state int2:value="Rejected" int2:type="AugLoop_Text_Critique"/>
    </int2:bookmark>
    <int2:bookmark int2:bookmarkName="_Int_uZ6I2j7T" int2:invalidationBookmarkName="" int2:hashCode="IYCCsUUv9eUuit" int2:id="88MLRndW">
      <int2:state int2:value="Rejected" int2:type="AugLoop_Text_Critique"/>
    </int2:bookmark>
    <int2:bookmark int2:bookmarkName="_Int_pZhxMdsU" int2:invalidationBookmarkName="" int2:hashCode="/iGSqksfVsQQE1" int2:id="vHY67hU3">
      <int2:state int2:value="Rejected" int2:type="AugLoop_Text_Critique"/>
    </int2:bookmark>
    <int2:bookmark int2:bookmarkName="_Int_V98yXyRi" int2:invalidationBookmarkName="" int2:hashCode="YWjAxZqxTu7B+f" int2:id="CeGCdLrv">
      <int2:state int2:value="Rejected" int2:type="AugLoop_Text_Critique"/>
    </int2:bookmark>
    <int2:bookmark int2:bookmarkName="_Int_feDsK7ou" int2:invalidationBookmarkName="" int2:hashCode="NjhzqRiaG9q/Du" int2:id="nag2kDn8">
      <int2:state int2:value="Rejected" int2:type="AugLoop_Text_Critique"/>
    </int2:bookmark>
    <int2:bookmark int2:bookmarkName="_Int_FDE8PspG" int2:invalidationBookmarkName="" int2:hashCode="gZcFHvkMeBPw6o" int2:id="QnAMBfM8">
      <int2:state int2:value="Rejected" int2:type="AugLoop_Text_Critique"/>
    </int2:bookmark>
    <int2:bookmark int2:bookmarkName="_Int_wovISLfB" int2:invalidationBookmarkName="" int2:hashCode="8TFAmhuRaUFCws" int2:id="2RqM1VYP">
      <int2:state int2:value="Rejected" int2:type="AugLoop_Text_Critique"/>
    </int2:bookmark>
    <int2:bookmark int2:bookmarkName="_Int_CDicJT0n" int2:invalidationBookmarkName="" int2:hashCode="vflNiugGN0IJrg" int2:id="nJd0tvbx">
      <int2:state int2:value="Rejected" int2:type="AugLoop_Text_Critique"/>
    </int2:bookmark>
    <int2:bookmark int2:bookmarkName="_Int_0W3rvpLh" int2:invalidationBookmarkName="" int2:hashCode="5NrTvo1pGsGNL3" int2:id="8JJBMNsK">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6F48BB"/>
    <w:multiLevelType w:val="hybridMultilevel"/>
    <w:tmpl w:val="EB14F56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7AA30D3"/>
    <w:multiLevelType w:val="hybridMultilevel"/>
    <w:tmpl w:val="9FAC261E"/>
    <w:lvl w:ilvl="0" w:tplc="DA742E96">
      <w:start w:val="1"/>
      <w:numFmt w:val="decimal"/>
      <w:lvlText w:val="%1."/>
      <w:lvlJc w:val="left"/>
      <w:pPr>
        <w:tabs>
          <w:tab w:val="num" w:pos="720"/>
        </w:tabs>
        <w:ind w:left="720" w:hanging="360"/>
      </w:pPr>
    </w:lvl>
    <w:lvl w:ilvl="1" w:tplc="7EAE49C8" w:tentative="1">
      <w:start w:val="1"/>
      <w:numFmt w:val="decimal"/>
      <w:lvlText w:val="%2."/>
      <w:lvlJc w:val="left"/>
      <w:pPr>
        <w:tabs>
          <w:tab w:val="num" w:pos="1440"/>
        </w:tabs>
        <w:ind w:left="1440" w:hanging="360"/>
      </w:pPr>
    </w:lvl>
    <w:lvl w:ilvl="2" w:tplc="DE40E146" w:tentative="1">
      <w:start w:val="1"/>
      <w:numFmt w:val="decimal"/>
      <w:lvlText w:val="%3."/>
      <w:lvlJc w:val="left"/>
      <w:pPr>
        <w:tabs>
          <w:tab w:val="num" w:pos="2160"/>
        </w:tabs>
        <w:ind w:left="2160" w:hanging="360"/>
      </w:pPr>
    </w:lvl>
    <w:lvl w:ilvl="3" w:tplc="F30E2016" w:tentative="1">
      <w:start w:val="1"/>
      <w:numFmt w:val="decimal"/>
      <w:lvlText w:val="%4."/>
      <w:lvlJc w:val="left"/>
      <w:pPr>
        <w:tabs>
          <w:tab w:val="num" w:pos="2880"/>
        </w:tabs>
        <w:ind w:left="2880" w:hanging="360"/>
      </w:pPr>
    </w:lvl>
    <w:lvl w:ilvl="4" w:tplc="39AAB49A" w:tentative="1">
      <w:start w:val="1"/>
      <w:numFmt w:val="decimal"/>
      <w:lvlText w:val="%5."/>
      <w:lvlJc w:val="left"/>
      <w:pPr>
        <w:tabs>
          <w:tab w:val="num" w:pos="3600"/>
        </w:tabs>
        <w:ind w:left="3600" w:hanging="360"/>
      </w:pPr>
    </w:lvl>
    <w:lvl w:ilvl="5" w:tplc="2070BFCC" w:tentative="1">
      <w:start w:val="1"/>
      <w:numFmt w:val="decimal"/>
      <w:lvlText w:val="%6."/>
      <w:lvlJc w:val="left"/>
      <w:pPr>
        <w:tabs>
          <w:tab w:val="num" w:pos="4320"/>
        </w:tabs>
        <w:ind w:left="4320" w:hanging="360"/>
      </w:pPr>
    </w:lvl>
    <w:lvl w:ilvl="6" w:tplc="A5B6B268" w:tentative="1">
      <w:start w:val="1"/>
      <w:numFmt w:val="decimal"/>
      <w:lvlText w:val="%7."/>
      <w:lvlJc w:val="left"/>
      <w:pPr>
        <w:tabs>
          <w:tab w:val="num" w:pos="5040"/>
        </w:tabs>
        <w:ind w:left="5040" w:hanging="360"/>
      </w:pPr>
    </w:lvl>
    <w:lvl w:ilvl="7" w:tplc="BEBE3656" w:tentative="1">
      <w:start w:val="1"/>
      <w:numFmt w:val="decimal"/>
      <w:lvlText w:val="%8."/>
      <w:lvlJc w:val="left"/>
      <w:pPr>
        <w:tabs>
          <w:tab w:val="num" w:pos="5760"/>
        </w:tabs>
        <w:ind w:left="5760" w:hanging="360"/>
      </w:pPr>
    </w:lvl>
    <w:lvl w:ilvl="8" w:tplc="D02E2CA8" w:tentative="1">
      <w:start w:val="1"/>
      <w:numFmt w:val="decimal"/>
      <w:lvlText w:val="%9."/>
      <w:lvlJc w:val="left"/>
      <w:pPr>
        <w:tabs>
          <w:tab w:val="num" w:pos="6480"/>
        </w:tabs>
        <w:ind w:left="6480" w:hanging="360"/>
      </w:pPr>
    </w:lvl>
  </w:abstractNum>
  <w:abstractNum w:abstractNumId="6" w15:restartNumberingAfterBreak="0">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012494"/>
    <w:multiLevelType w:val="hybridMultilevel"/>
    <w:tmpl w:val="FFFFFFFF"/>
    <w:lvl w:ilvl="0" w:tplc="D848FB28">
      <w:start w:val="1"/>
      <w:numFmt w:val="bullet"/>
      <w:lvlText w:val=""/>
      <w:lvlJc w:val="left"/>
      <w:pPr>
        <w:ind w:left="720" w:hanging="360"/>
      </w:pPr>
      <w:rPr>
        <w:rFonts w:ascii="Symbol" w:hAnsi="Symbol" w:hint="default"/>
      </w:rPr>
    </w:lvl>
    <w:lvl w:ilvl="1" w:tplc="BE241FD2">
      <w:start w:val="1"/>
      <w:numFmt w:val="bullet"/>
      <w:lvlText w:val="-"/>
      <w:lvlJc w:val="left"/>
      <w:pPr>
        <w:ind w:left="1440" w:hanging="360"/>
      </w:pPr>
      <w:rPr>
        <w:rFonts w:ascii="Aptos" w:hAnsi="Aptos" w:hint="default"/>
      </w:rPr>
    </w:lvl>
    <w:lvl w:ilvl="2" w:tplc="466E5EA4">
      <w:start w:val="1"/>
      <w:numFmt w:val="bullet"/>
      <w:lvlText w:val=""/>
      <w:lvlJc w:val="left"/>
      <w:pPr>
        <w:ind w:left="2160" w:hanging="360"/>
      </w:pPr>
      <w:rPr>
        <w:rFonts w:ascii="Wingdings" w:hAnsi="Wingdings" w:hint="default"/>
      </w:rPr>
    </w:lvl>
    <w:lvl w:ilvl="3" w:tplc="3280E5D6">
      <w:start w:val="1"/>
      <w:numFmt w:val="bullet"/>
      <w:lvlText w:val=""/>
      <w:lvlJc w:val="left"/>
      <w:pPr>
        <w:ind w:left="2880" w:hanging="360"/>
      </w:pPr>
      <w:rPr>
        <w:rFonts w:ascii="Symbol" w:hAnsi="Symbol" w:hint="default"/>
      </w:rPr>
    </w:lvl>
    <w:lvl w:ilvl="4" w:tplc="CC44E46A">
      <w:start w:val="1"/>
      <w:numFmt w:val="bullet"/>
      <w:lvlText w:val="o"/>
      <w:lvlJc w:val="left"/>
      <w:pPr>
        <w:ind w:left="3600" w:hanging="360"/>
      </w:pPr>
      <w:rPr>
        <w:rFonts w:ascii="Courier New" w:hAnsi="Courier New" w:hint="default"/>
      </w:rPr>
    </w:lvl>
    <w:lvl w:ilvl="5" w:tplc="7BA629E0">
      <w:start w:val="1"/>
      <w:numFmt w:val="bullet"/>
      <w:lvlText w:val=""/>
      <w:lvlJc w:val="left"/>
      <w:pPr>
        <w:ind w:left="4320" w:hanging="360"/>
      </w:pPr>
      <w:rPr>
        <w:rFonts w:ascii="Wingdings" w:hAnsi="Wingdings" w:hint="default"/>
      </w:rPr>
    </w:lvl>
    <w:lvl w:ilvl="6" w:tplc="BE204E00">
      <w:start w:val="1"/>
      <w:numFmt w:val="bullet"/>
      <w:lvlText w:val=""/>
      <w:lvlJc w:val="left"/>
      <w:pPr>
        <w:ind w:left="5040" w:hanging="360"/>
      </w:pPr>
      <w:rPr>
        <w:rFonts w:ascii="Symbol" w:hAnsi="Symbol" w:hint="default"/>
      </w:rPr>
    </w:lvl>
    <w:lvl w:ilvl="7" w:tplc="BCB4C3BA">
      <w:start w:val="1"/>
      <w:numFmt w:val="bullet"/>
      <w:lvlText w:val="o"/>
      <w:lvlJc w:val="left"/>
      <w:pPr>
        <w:ind w:left="5760" w:hanging="360"/>
      </w:pPr>
      <w:rPr>
        <w:rFonts w:ascii="Courier New" w:hAnsi="Courier New" w:hint="default"/>
      </w:rPr>
    </w:lvl>
    <w:lvl w:ilvl="8" w:tplc="353E08CA">
      <w:start w:val="1"/>
      <w:numFmt w:val="bullet"/>
      <w:lvlText w:val=""/>
      <w:lvlJc w:val="left"/>
      <w:pPr>
        <w:ind w:left="6480" w:hanging="360"/>
      </w:pPr>
      <w:rPr>
        <w:rFonts w:ascii="Wingdings" w:hAnsi="Wingdings" w:hint="default"/>
      </w:rPr>
    </w:lvl>
  </w:abstractNum>
  <w:abstractNum w:abstractNumId="12" w15:restartNumberingAfterBreak="0">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187D07E1"/>
    <w:multiLevelType w:val="hybridMultilevel"/>
    <w:tmpl w:val="FFFFFFFF"/>
    <w:lvl w:ilvl="0" w:tplc="06A652DA">
      <w:start w:val="1"/>
      <w:numFmt w:val="bullet"/>
      <w:lvlText w:val=""/>
      <w:lvlJc w:val="left"/>
      <w:pPr>
        <w:ind w:left="720" w:hanging="360"/>
      </w:pPr>
      <w:rPr>
        <w:rFonts w:ascii="Symbol" w:hAnsi="Symbol" w:hint="default"/>
      </w:rPr>
    </w:lvl>
    <w:lvl w:ilvl="1" w:tplc="CC90297A">
      <w:start w:val="1"/>
      <w:numFmt w:val="bullet"/>
      <w:lvlText w:val="-"/>
      <w:lvlJc w:val="left"/>
      <w:pPr>
        <w:ind w:left="1440" w:hanging="360"/>
      </w:pPr>
      <w:rPr>
        <w:rFonts w:ascii="Aptos" w:hAnsi="Aptos" w:hint="default"/>
      </w:rPr>
    </w:lvl>
    <w:lvl w:ilvl="2" w:tplc="8292883E">
      <w:start w:val="1"/>
      <w:numFmt w:val="bullet"/>
      <w:lvlText w:val=""/>
      <w:lvlJc w:val="left"/>
      <w:pPr>
        <w:ind w:left="2160" w:hanging="360"/>
      </w:pPr>
      <w:rPr>
        <w:rFonts w:ascii="Wingdings" w:hAnsi="Wingdings" w:hint="default"/>
      </w:rPr>
    </w:lvl>
    <w:lvl w:ilvl="3" w:tplc="4510DA0C">
      <w:start w:val="1"/>
      <w:numFmt w:val="bullet"/>
      <w:lvlText w:val=""/>
      <w:lvlJc w:val="left"/>
      <w:pPr>
        <w:ind w:left="2880" w:hanging="360"/>
      </w:pPr>
      <w:rPr>
        <w:rFonts w:ascii="Symbol" w:hAnsi="Symbol" w:hint="default"/>
      </w:rPr>
    </w:lvl>
    <w:lvl w:ilvl="4" w:tplc="BA664C9A">
      <w:start w:val="1"/>
      <w:numFmt w:val="bullet"/>
      <w:lvlText w:val="o"/>
      <w:lvlJc w:val="left"/>
      <w:pPr>
        <w:ind w:left="3600" w:hanging="360"/>
      </w:pPr>
      <w:rPr>
        <w:rFonts w:ascii="Courier New" w:hAnsi="Courier New" w:hint="default"/>
      </w:rPr>
    </w:lvl>
    <w:lvl w:ilvl="5" w:tplc="1ABE3A5E">
      <w:start w:val="1"/>
      <w:numFmt w:val="bullet"/>
      <w:lvlText w:val=""/>
      <w:lvlJc w:val="left"/>
      <w:pPr>
        <w:ind w:left="4320" w:hanging="360"/>
      </w:pPr>
      <w:rPr>
        <w:rFonts w:ascii="Wingdings" w:hAnsi="Wingdings" w:hint="default"/>
      </w:rPr>
    </w:lvl>
    <w:lvl w:ilvl="6" w:tplc="9E0A7AA0">
      <w:start w:val="1"/>
      <w:numFmt w:val="bullet"/>
      <w:lvlText w:val=""/>
      <w:lvlJc w:val="left"/>
      <w:pPr>
        <w:ind w:left="5040" w:hanging="360"/>
      </w:pPr>
      <w:rPr>
        <w:rFonts w:ascii="Symbol" w:hAnsi="Symbol" w:hint="default"/>
      </w:rPr>
    </w:lvl>
    <w:lvl w:ilvl="7" w:tplc="D6B8E898">
      <w:start w:val="1"/>
      <w:numFmt w:val="bullet"/>
      <w:lvlText w:val="o"/>
      <w:lvlJc w:val="left"/>
      <w:pPr>
        <w:ind w:left="5760" w:hanging="360"/>
      </w:pPr>
      <w:rPr>
        <w:rFonts w:ascii="Courier New" w:hAnsi="Courier New" w:hint="default"/>
      </w:rPr>
    </w:lvl>
    <w:lvl w:ilvl="8" w:tplc="D736D17C">
      <w:start w:val="1"/>
      <w:numFmt w:val="bullet"/>
      <w:lvlText w:val=""/>
      <w:lvlJc w:val="left"/>
      <w:pPr>
        <w:ind w:left="6480" w:hanging="360"/>
      </w:pPr>
      <w:rPr>
        <w:rFonts w:ascii="Wingdings" w:hAnsi="Wingdings" w:hint="default"/>
      </w:rPr>
    </w:lvl>
  </w:abstractNum>
  <w:abstractNum w:abstractNumId="16" w15:restartNumberingAfterBreak="0">
    <w:nsid w:val="1EC4078A"/>
    <w:multiLevelType w:val="hybridMultilevel"/>
    <w:tmpl w:val="BEEE21A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2325040A"/>
    <w:multiLevelType w:val="multilevel"/>
    <w:tmpl w:val="5F82648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23E67D7F"/>
    <w:multiLevelType w:val="hybridMultilevel"/>
    <w:tmpl w:val="FFFFFFFF"/>
    <w:lvl w:ilvl="0" w:tplc="BC2EE43A">
      <w:start w:val="1"/>
      <w:numFmt w:val="bullet"/>
      <w:lvlText w:val=""/>
      <w:lvlJc w:val="left"/>
      <w:pPr>
        <w:ind w:left="720" w:hanging="360"/>
      </w:pPr>
      <w:rPr>
        <w:rFonts w:ascii="Symbol" w:hAnsi="Symbol" w:hint="default"/>
      </w:rPr>
    </w:lvl>
    <w:lvl w:ilvl="1" w:tplc="17461922">
      <w:start w:val="1"/>
      <w:numFmt w:val="bullet"/>
      <w:lvlText w:val="-"/>
      <w:lvlJc w:val="left"/>
      <w:pPr>
        <w:ind w:left="1440" w:hanging="360"/>
      </w:pPr>
      <w:rPr>
        <w:rFonts w:ascii="Aptos" w:hAnsi="Aptos" w:hint="default"/>
      </w:rPr>
    </w:lvl>
    <w:lvl w:ilvl="2" w:tplc="75F46FB6">
      <w:start w:val="1"/>
      <w:numFmt w:val="bullet"/>
      <w:lvlText w:val=""/>
      <w:lvlJc w:val="left"/>
      <w:pPr>
        <w:ind w:left="2160" w:hanging="360"/>
      </w:pPr>
      <w:rPr>
        <w:rFonts w:ascii="Wingdings" w:hAnsi="Wingdings" w:hint="default"/>
      </w:rPr>
    </w:lvl>
    <w:lvl w:ilvl="3" w:tplc="038687B0">
      <w:start w:val="1"/>
      <w:numFmt w:val="bullet"/>
      <w:lvlText w:val=""/>
      <w:lvlJc w:val="left"/>
      <w:pPr>
        <w:ind w:left="2880" w:hanging="360"/>
      </w:pPr>
      <w:rPr>
        <w:rFonts w:ascii="Symbol" w:hAnsi="Symbol" w:hint="default"/>
      </w:rPr>
    </w:lvl>
    <w:lvl w:ilvl="4" w:tplc="F526444E">
      <w:start w:val="1"/>
      <w:numFmt w:val="bullet"/>
      <w:lvlText w:val="o"/>
      <w:lvlJc w:val="left"/>
      <w:pPr>
        <w:ind w:left="3600" w:hanging="360"/>
      </w:pPr>
      <w:rPr>
        <w:rFonts w:ascii="Courier New" w:hAnsi="Courier New" w:hint="default"/>
      </w:rPr>
    </w:lvl>
    <w:lvl w:ilvl="5" w:tplc="F6F496D8">
      <w:start w:val="1"/>
      <w:numFmt w:val="bullet"/>
      <w:lvlText w:val=""/>
      <w:lvlJc w:val="left"/>
      <w:pPr>
        <w:ind w:left="4320" w:hanging="360"/>
      </w:pPr>
      <w:rPr>
        <w:rFonts w:ascii="Wingdings" w:hAnsi="Wingdings" w:hint="default"/>
      </w:rPr>
    </w:lvl>
    <w:lvl w:ilvl="6" w:tplc="7706BC50">
      <w:start w:val="1"/>
      <w:numFmt w:val="bullet"/>
      <w:lvlText w:val=""/>
      <w:lvlJc w:val="left"/>
      <w:pPr>
        <w:ind w:left="5040" w:hanging="360"/>
      </w:pPr>
      <w:rPr>
        <w:rFonts w:ascii="Symbol" w:hAnsi="Symbol" w:hint="default"/>
      </w:rPr>
    </w:lvl>
    <w:lvl w:ilvl="7" w:tplc="F1A4AA62">
      <w:start w:val="1"/>
      <w:numFmt w:val="bullet"/>
      <w:lvlText w:val="o"/>
      <w:lvlJc w:val="left"/>
      <w:pPr>
        <w:ind w:left="5760" w:hanging="360"/>
      </w:pPr>
      <w:rPr>
        <w:rFonts w:ascii="Courier New" w:hAnsi="Courier New" w:hint="default"/>
      </w:rPr>
    </w:lvl>
    <w:lvl w:ilvl="8" w:tplc="1884C080">
      <w:start w:val="1"/>
      <w:numFmt w:val="bullet"/>
      <w:lvlText w:val=""/>
      <w:lvlJc w:val="left"/>
      <w:pPr>
        <w:ind w:left="6480" w:hanging="360"/>
      </w:pPr>
      <w:rPr>
        <w:rFonts w:ascii="Wingdings" w:hAnsi="Wingdings" w:hint="default"/>
      </w:rPr>
    </w:lvl>
  </w:abstractNum>
  <w:abstractNum w:abstractNumId="20" w15:restartNumberingAfterBreak="0">
    <w:nsid w:val="2CD51E21"/>
    <w:multiLevelType w:val="hybridMultilevel"/>
    <w:tmpl w:val="42D0818E"/>
    <w:lvl w:ilvl="0" w:tplc="99ACD438">
      <w:start w:val="1"/>
      <w:numFmt w:val="decimal"/>
      <w:lvlText w:val="%1."/>
      <w:lvlJc w:val="left"/>
      <w:pPr>
        <w:tabs>
          <w:tab w:val="num" w:pos="720"/>
        </w:tabs>
        <w:ind w:left="720" w:hanging="360"/>
      </w:pPr>
    </w:lvl>
    <w:lvl w:ilvl="1" w:tplc="12A478E0" w:tentative="1">
      <w:start w:val="1"/>
      <w:numFmt w:val="decimal"/>
      <w:lvlText w:val="%2."/>
      <w:lvlJc w:val="left"/>
      <w:pPr>
        <w:tabs>
          <w:tab w:val="num" w:pos="1440"/>
        </w:tabs>
        <w:ind w:left="1440" w:hanging="360"/>
      </w:pPr>
    </w:lvl>
    <w:lvl w:ilvl="2" w:tplc="B9709D4C" w:tentative="1">
      <w:start w:val="1"/>
      <w:numFmt w:val="decimal"/>
      <w:lvlText w:val="%3."/>
      <w:lvlJc w:val="left"/>
      <w:pPr>
        <w:tabs>
          <w:tab w:val="num" w:pos="2160"/>
        </w:tabs>
        <w:ind w:left="2160" w:hanging="360"/>
      </w:pPr>
    </w:lvl>
    <w:lvl w:ilvl="3" w:tplc="04C6967A" w:tentative="1">
      <w:start w:val="1"/>
      <w:numFmt w:val="decimal"/>
      <w:lvlText w:val="%4."/>
      <w:lvlJc w:val="left"/>
      <w:pPr>
        <w:tabs>
          <w:tab w:val="num" w:pos="2880"/>
        </w:tabs>
        <w:ind w:left="2880" w:hanging="360"/>
      </w:pPr>
    </w:lvl>
    <w:lvl w:ilvl="4" w:tplc="506A613A" w:tentative="1">
      <w:start w:val="1"/>
      <w:numFmt w:val="decimal"/>
      <w:lvlText w:val="%5."/>
      <w:lvlJc w:val="left"/>
      <w:pPr>
        <w:tabs>
          <w:tab w:val="num" w:pos="3600"/>
        </w:tabs>
        <w:ind w:left="3600" w:hanging="360"/>
      </w:pPr>
    </w:lvl>
    <w:lvl w:ilvl="5" w:tplc="546285B8" w:tentative="1">
      <w:start w:val="1"/>
      <w:numFmt w:val="decimal"/>
      <w:lvlText w:val="%6."/>
      <w:lvlJc w:val="left"/>
      <w:pPr>
        <w:tabs>
          <w:tab w:val="num" w:pos="4320"/>
        </w:tabs>
        <w:ind w:left="4320" w:hanging="360"/>
      </w:pPr>
    </w:lvl>
    <w:lvl w:ilvl="6" w:tplc="6F84A8CA" w:tentative="1">
      <w:start w:val="1"/>
      <w:numFmt w:val="decimal"/>
      <w:lvlText w:val="%7."/>
      <w:lvlJc w:val="left"/>
      <w:pPr>
        <w:tabs>
          <w:tab w:val="num" w:pos="5040"/>
        </w:tabs>
        <w:ind w:left="5040" w:hanging="360"/>
      </w:pPr>
    </w:lvl>
    <w:lvl w:ilvl="7" w:tplc="C1D0C458" w:tentative="1">
      <w:start w:val="1"/>
      <w:numFmt w:val="decimal"/>
      <w:lvlText w:val="%8."/>
      <w:lvlJc w:val="left"/>
      <w:pPr>
        <w:tabs>
          <w:tab w:val="num" w:pos="5760"/>
        </w:tabs>
        <w:ind w:left="5760" w:hanging="360"/>
      </w:pPr>
    </w:lvl>
    <w:lvl w:ilvl="8" w:tplc="D7CC5238" w:tentative="1">
      <w:start w:val="1"/>
      <w:numFmt w:val="decimal"/>
      <w:lvlText w:val="%9."/>
      <w:lvlJc w:val="left"/>
      <w:pPr>
        <w:tabs>
          <w:tab w:val="num" w:pos="6480"/>
        </w:tabs>
        <w:ind w:left="6480" w:hanging="360"/>
      </w:pPr>
    </w:lvl>
  </w:abstractNum>
  <w:abstractNum w:abstractNumId="2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38F00EBD"/>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27" w15:restartNumberingAfterBreak="0">
    <w:nsid w:val="3DF57227"/>
    <w:multiLevelType w:val="hybridMultilevel"/>
    <w:tmpl w:val="FFFFFFFF"/>
    <w:lvl w:ilvl="0" w:tplc="D5325E84">
      <w:start w:val="1"/>
      <w:numFmt w:val="bullet"/>
      <w:lvlText w:val=""/>
      <w:lvlJc w:val="left"/>
      <w:pPr>
        <w:ind w:left="720" w:hanging="360"/>
      </w:pPr>
      <w:rPr>
        <w:rFonts w:ascii="Symbol" w:hAnsi="Symbol" w:hint="default"/>
      </w:rPr>
    </w:lvl>
    <w:lvl w:ilvl="1" w:tplc="6CA0A976">
      <w:start w:val="1"/>
      <w:numFmt w:val="bullet"/>
      <w:lvlText w:val="-"/>
      <w:lvlJc w:val="left"/>
      <w:pPr>
        <w:ind w:left="1440" w:hanging="360"/>
      </w:pPr>
      <w:rPr>
        <w:rFonts w:ascii="Aptos" w:hAnsi="Aptos" w:hint="default"/>
      </w:rPr>
    </w:lvl>
    <w:lvl w:ilvl="2" w:tplc="8A64B91A">
      <w:start w:val="1"/>
      <w:numFmt w:val="bullet"/>
      <w:lvlText w:val=""/>
      <w:lvlJc w:val="left"/>
      <w:pPr>
        <w:ind w:left="2160" w:hanging="360"/>
      </w:pPr>
      <w:rPr>
        <w:rFonts w:ascii="Wingdings" w:hAnsi="Wingdings" w:hint="default"/>
      </w:rPr>
    </w:lvl>
    <w:lvl w:ilvl="3" w:tplc="96CC9B1E">
      <w:start w:val="1"/>
      <w:numFmt w:val="bullet"/>
      <w:lvlText w:val=""/>
      <w:lvlJc w:val="left"/>
      <w:pPr>
        <w:ind w:left="2880" w:hanging="360"/>
      </w:pPr>
      <w:rPr>
        <w:rFonts w:ascii="Symbol" w:hAnsi="Symbol" w:hint="default"/>
      </w:rPr>
    </w:lvl>
    <w:lvl w:ilvl="4" w:tplc="718A4060">
      <w:start w:val="1"/>
      <w:numFmt w:val="bullet"/>
      <w:lvlText w:val="o"/>
      <w:lvlJc w:val="left"/>
      <w:pPr>
        <w:ind w:left="3600" w:hanging="360"/>
      </w:pPr>
      <w:rPr>
        <w:rFonts w:ascii="Courier New" w:hAnsi="Courier New" w:hint="default"/>
      </w:rPr>
    </w:lvl>
    <w:lvl w:ilvl="5" w:tplc="EE3C20F6">
      <w:start w:val="1"/>
      <w:numFmt w:val="bullet"/>
      <w:lvlText w:val=""/>
      <w:lvlJc w:val="left"/>
      <w:pPr>
        <w:ind w:left="4320" w:hanging="360"/>
      </w:pPr>
      <w:rPr>
        <w:rFonts w:ascii="Wingdings" w:hAnsi="Wingdings" w:hint="default"/>
      </w:rPr>
    </w:lvl>
    <w:lvl w:ilvl="6" w:tplc="F6AE1536">
      <w:start w:val="1"/>
      <w:numFmt w:val="bullet"/>
      <w:lvlText w:val=""/>
      <w:lvlJc w:val="left"/>
      <w:pPr>
        <w:ind w:left="5040" w:hanging="360"/>
      </w:pPr>
      <w:rPr>
        <w:rFonts w:ascii="Symbol" w:hAnsi="Symbol" w:hint="default"/>
      </w:rPr>
    </w:lvl>
    <w:lvl w:ilvl="7" w:tplc="0DA0336A">
      <w:start w:val="1"/>
      <w:numFmt w:val="bullet"/>
      <w:lvlText w:val="o"/>
      <w:lvlJc w:val="left"/>
      <w:pPr>
        <w:ind w:left="5760" w:hanging="360"/>
      </w:pPr>
      <w:rPr>
        <w:rFonts w:ascii="Courier New" w:hAnsi="Courier New" w:hint="default"/>
      </w:rPr>
    </w:lvl>
    <w:lvl w:ilvl="8" w:tplc="BECACD08">
      <w:start w:val="1"/>
      <w:numFmt w:val="bullet"/>
      <w:lvlText w:val=""/>
      <w:lvlJc w:val="left"/>
      <w:pPr>
        <w:ind w:left="6480" w:hanging="360"/>
      </w:pPr>
      <w:rPr>
        <w:rFonts w:ascii="Wingdings" w:hAnsi="Wingdings" w:hint="default"/>
      </w:rPr>
    </w:lvl>
  </w:abstractNum>
  <w:abstractNum w:abstractNumId="2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66C64DC"/>
    <w:multiLevelType w:val="hybridMultilevel"/>
    <w:tmpl w:val="3FEA444E"/>
    <w:lvl w:ilvl="0" w:tplc="E39C6096">
      <w:start w:val="1"/>
      <w:numFmt w:val="decimal"/>
      <w:lvlText w:val="%1."/>
      <w:lvlJc w:val="left"/>
      <w:pPr>
        <w:tabs>
          <w:tab w:val="num" w:pos="720"/>
        </w:tabs>
        <w:ind w:left="720" w:hanging="360"/>
      </w:pPr>
    </w:lvl>
    <w:lvl w:ilvl="1" w:tplc="BCEAEE7A" w:tentative="1">
      <w:start w:val="1"/>
      <w:numFmt w:val="decimal"/>
      <w:lvlText w:val="%2."/>
      <w:lvlJc w:val="left"/>
      <w:pPr>
        <w:tabs>
          <w:tab w:val="num" w:pos="1440"/>
        </w:tabs>
        <w:ind w:left="1440" w:hanging="360"/>
      </w:pPr>
    </w:lvl>
    <w:lvl w:ilvl="2" w:tplc="40102A3E" w:tentative="1">
      <w:start w:val="1"/>
      <w:numFmt w:val="decimal"/>
      <w:lvlText w:val="%3."/>
      <w:lvlJc w:val="left"/>
      <w:pPr>
        <w:tabs>
          <w:tab w:val="num" w:pos="2160"/>
        </w:tabs>
        <w:ind w:left="2160" w:hanging="360"/>
      </w:pPr>
    </w:lvl>
    <w:lvl w:ilvl="3" w:tplc="EA16DC02" w:tentative="1">
      <w:start w:val="1"/>
      <w:numFmt w:val="decimal"/>
      <w:lvlText w:val="%4."/>
      <w:lvlJc w:val="left"/>
      <w:pPr>
        <w:tabs>
          <w:tab w:val="num" w:pos="2880"/>
        </w:tabs>
        <w:ind w:left="2880" w:hanging="360"/>
      </w:pPr>
    </w:lvl>
    <w:lvl w:ilvl="4" w:tplc="E27E9C30" w:tentative="1">
      <w:start w:val="1"/>
      <w:numFmt w:val="decimal"/>
      <w:lvlText w:val="%5."/>
      <w:lvlJc w:val="left"/>
      <w:pPr>
        <w:tabs>
          <w:tab w:val="num" w:pos="3600"/>
        </w:tabs>
        <w:ind w:left="3600" w:hanging="360"/>
      </w:pPr>
    </w:lvl>
    <w:lvl w:ilvl="5" w:tplc="7BF022E4" w:tentative="1">
      <w:start w:val="1"/>
      <w:numFmt w:val="decimal"/>
      <w:lvlText w:val="%6."/>
      <w:lvlJc w:val="left"/>
      <w:pPr>
        <w:tabs>
          <w:tab w:val="num" w:pos="4320"/>
        </w:tabs>
        <w:ind w:left="4320" w:hanging="360"/>
      </w:pPr>
    </w:lvl>
    <w:lvl w:ilvl="6" w:tplc="0B6C6C94" w:tentative="1">
      <w:start w:val="1"/>
      <w:numFmt w:val="decimal"/>
      <w:lvlText w:val="%7."/>
      <w:lvlJc w:val="left"/>
      <w:pPr>
        <w:tabs>
          <w:tab w:val="num" w:pos="5040"/>
        </w:tabs>
        <w:ind w:left="5040" w:hanging="360"/>
      </w:pPr>
    </w:lvl>
    <w:lvl w:ilvl="7" w:tplc="D938D112" w:tentative="1">
      <w:start w:val="1"/>
      <w:numFmt w:val="decimal"/>
      <w:lvlText w:val="%8."/>
      <w:lvlJc w:val="left"/>
      <w:pPr>
        <w:tabs>
          <w:tab w:val="num" w:pos="5760"/>
        </w:tabs>
        <w:ind w:left="5760" w:hanging="360"/>
      </w:pPr>
    </w:lvl>
    <w:lvl w:ilvl="8" w:tplc="198A2CE8" w:tentative="1">
      <w:start w:val="1"/>
      <w:numFmt w:val="decimal"/>
      <w:lvlText w:val="%9."/>
      <w:lvlJc w:val="left"/>
      <w:pPr>
        <w:tabs>
          <w:tab w:val="num" w:pos="6480"/>
        </w:tabs>
        <w:ind w:left="6480" w:hanging="360"/>
      </w:pPr>
    </w:lvl>
  </w:abstractNum>
  <w:abstractNum w:abstractNumId="30" w15:restartNumberingAfterBreak="0">
    <w:nsid w:val="46700B50"/>
    <w:multiLevelType w:val="hybridMultilevel"/>
    <w:tmpl w:val="FFFFFFFF"/>
    <w:lvl w:ilvl="0" w:tplc="96BE651C">
      <w:start w:val="1"/>
      <w:numFmt w:val="bullet"/>
      <w:lvlText w:val=""/>
      <w:lvlJc w:val="left"/>
      <w:pPr>
        <w:ind w:left="720" w:hanging="360"/>
      </w:pPr>
      <w:rPr>
        <w:rFonts w:ascii="Symbol" w:hAnsi="Symbol" w:hint="default"/>
      </w:rPr>
    </w:lvl>
    <w:lvl w:ilvl="1" w:tplc="5F2478FC">
      <w:start w:val="1"/>
      <w:numFmt w:val="bullet"/>
      <w:lvlText w:val="-"/>
      <w:lvlJc w:val="left"/>
      <w:pPr>
        <w:ind w:left="1440" w:hanging="360"/>
      </w:pPr>
      <w:rPr>
        <w:rFonts w:ascii="Aptos" w:hAnsi="Aptos" w:hint="default"/>
      </w:rPr>
    </w:lvl>
    <w:lvl w:ilvl="2" w:tplc="CAB89AFA">
      <w:start w:val="1"/>
      <w:numFmt w:val="bullet"/>
      <w:lvlText w:val=""/>
      <w:lvlJc w:val="left"/>
      <w:pPr>
        <w:ind w:left="2160" w:hanging="360"/>
      </w:pPr>
      <w:rPr>
        <w:rFonts w:ascii="Wingdings" w:hAnsi="Wingdings" w:hint="default"/>
      </w:rPr>
    </w:lvl>
    <w:lvl w:ilvl="3" w:tplc="FABA7968">
      <w:start w:val="1"/>
      <w:numFmt w:val="bullet"/>
      <w:lvlText w:val=""/>
      <w:lvlJc w:val="left"/>
      <w:pPr>
        <w:ind w:left="2880" w:hanging="360"/>
      </w:pPr>
      <w:rPr>
        <w:rFonts w:ascii="Symbol" w:hAnsi="Symbol" w:hint="default"/>
      </w:rPr>
    </w:lvl>
    <w:lvl w:ilvl="4" w:tplc="2D52F258">
      <w:start w:val="1"/>
      <w:numFmt w:val="bullet"/>
      <w:lvlText w:val="o"/>
      <w:lvlJc w:val="left"/>
      <w:pPr>
        <w:ind w:left="3600" w:hanging="360"/>
      </w:pPr>
      <w:rPr>
        <w:rFonts w:ascii="Courier New" w:hAnsi="Courier New" w:hint="default"/>
      </w:rPr>
    </w:lvl>
    <w:lvl w:ilvl="5" w:tplc="AE1011A4">
      <w:start w:val="1"/>
      <w:numFmt w:val="bullet"/>
      <w:lvlText w:val=""/>
      <w:lvlJc w:val="left"/>
      <w:pPr>
        <w:ind w:left="4320" w:hanging="360"/>
      </w:pPr>
      <w:rPr>
        <w:rFonts w:ascii="Wingdings" w:hAnsi="Wingdings" w:hint="default"/>
      </w:rPr>
    </w:lvl>
    <w:lvl w:ilvl="6" w:tplc="1B7E3A90">
      <w:start w:val="1"/>
      <w:numFmt w:val="bullet"/>
      <w:lvlText w:val=""/>
      <w:lvlJc w:val="left"/>
      <w:pPr>
        <w:ind w:left="5040" w:hanging="360"/>
      </w:pPr>
      <w:rPr>
        <w:rFonts w:ascii="Symbol" w:hAnsi="Symbol" w:hint="default"/>
      </w:rPr>
    </w:lvl>
    <w:lvl w:ilvl="7" w:tplc="134A5B9C">
      <w:start w:val="1"/>
      <w:numFmt w:val="bullet"/>
      <w:lvlText w:val="o"/>
      <w:lvlJc w:val="left"/>
      <w:pPr>
        <w:ind w:left="5760" w:hanging="360"/>
      </w:pPr>
      <w:rPr>
        <w:rFonts w:ascii="Courier New" w:hAnsi="Courier New" w:hint="default"/>
      </w:rPr>
    </w:lvl>
    <w:lvl w:ilvl="8" w:tplc="EF0E92A8">
      <w:start w:val="1"/>
      <w:numFmt w:val="bullet"/>
      <w:lvlText w:val=""/>
      <w:lvlJc w:val="left"/>
      <w:pPr>
        <w:ind w:left="6480" w:hanging="360"/>
      </w:pPr>
      <w:rPr>
        <w:rFonts w:ascii="Wingdings" w:hAnsi="Wingdings" w:hint="default"/>
      </w:rPr>
    </w:lvl>
  </w:abstractNum>
  <w:abstractNum w:abstractNumId="31"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4C71487D"/>
    <w:multiLevelType w:val="hybridMultilevel"/>
    <w:tmpl w:val="5D74A4B6"/>
    <w:lvl w:ilvl="0" w:tplc="6C0A3CAA">
      <w:start w:val="1"/>
      <w:numFmt w:val="decimal"/>
      <w:lvlText w:val="%1."/>
      <w:lvlJc w:val="left"/>
      <w:pPr>
        <w:tabs>
          <w:tab w:val="num" w:pos="720"/>
        </w:tabs>
        <w:ind w:left="720" w:hanging="360"/>
      </w:pPr>
    </w:lvl>
    <w:lvl w:ilvl="1" w:tplc="A6605AD6" w:tentative="1">
      <w:start w:val="1"/>
      <w:numFmt w:val="decimal"/>
      <w:lvlText w:val="%2."/>
      <w:lvlJc w:val="left"/>
      <w:pPr>
        <w:tabs>
          <w:tab w:val="num" w:pos="1440"/>
        </w:tabs>
        <w:ind w:left="1440" w:hanging="360"/>
      </w:pPr>
    </w:lvl>
    <w:lvl w:ilvl="2" w:tplc="514C4104" w:tentative="1">
      <w:start w:val="1"/>
      <w:numFmt w:val="decimal"/>
      <w:lvlText w:val="%3."/>
      <w:lvlJc w:val="left"/>
      <w:pPr>
        <w:tabs>
          <w:tab w:val="num" w:pos="2160"/>
        </w:tabs>
        <w:ind w:left="2160" w:hanging="360"/>
      </w:pPr>
    </w:lvl>
    <w:lvl w:ilvl="3" w:tplc="80781FEA" w:tentative="1">
      <w:start w:val="1"/>
      <w:numFmt w:val="decimal"/>
      <w:lvlText w:val="%4."/>
      <w:lvlJc w:val="left"/>
      <w:pPr>
        <w:tabs>
          <w:tab w:val="num" w:pos="2880"/>
        </w:tabs>
        <w:ind w:left="2880" w:hanging="360"/>
      </w:pPr>
    </w:lvl>
    <w:lvl w:ilvl="4" w:tplc="DC4AAFAC" w:tentative="1">
      <w:start w:val="1"/>
      <w:numFmt w:val="decimal"/>
      <w:lvlText w:val="%5."/>
      <w:lvlJc w:val="left"/>
      <w:pPr>
        <w:tabs>
          <w:tab w:val="num" w:pos="3600"/>
        </w:tabs>
        <w:ind w:left="3600" w:hanging="360"/>
      </w:pPr>
    </w:lvl>
    <w:lvl w:ilvl="5" w:tplc="FEACC28C" w:tentative="1">
      <w:start w:val="1"/>
      <w:numFmt w:val="decimal"/>
      <w:lvlText w:val="%6."/>
      <w:lvlJc w:val="left"/>
      <w:pPr>
        <w:tabs>
          <w:tab w:val="num" w:pos="4320"/>
        </w:tabs>
        <w:ind w:left="4320" w:hanging="360"/>
      </w:pPr>
    </w:lvl>
    <w:lvl w:ilvl="6" w:tplc="E8DAB0FE" w:tentative="1">
      <w:start w:val="1"/>
      <w:numFmt w:val="decimal"/>
      <w:lvlText w:val="%7."/>
      <w:lvlJc w:val="left"/>
      <w:pPr>
        <w:tabs>
          <w:tab w:val="num" w:pos="5040"/>
        </w:tabs>
        <w:ind w:left="5040" w:hanging="360"/>
      </w:pPr>
    </w:lvl>
    <w:lvl w:ilvl="7" w:tplc="6E0645FA" w:tentative="1">
      <w:start w:val="1"/>
      <w:numFmt w:val="decimal"/>
      <w:lvlText w:val="%8."/>
      <w:lvlJc w:val="left"/>
      <w:pPr>
        <w:tabs>
          <w:tab w:val="num" w:pos="5760"/>
        </w:tabs>
        <w:ind w:left="5760" w:hanging="360"/>
      </w:pPr>
    </w:lvl>
    <w:lvl w:ilvl="8" w:tplc="18DAAEE0" w:tentative="1">
      <w:start w:val="1"/>
      <w:numFmt w:val="decimal"/>
      <w:lvlText w:val="%9."/>
      <w:lvlJc w:val="left"/>
      <w:pPr>
        <w:tabs>
          <w:tab w:val="num" w:pos="6480"/>
        </w:tabs>
        <w:ind w:left="6480" w:hanging="360"/>
      </w:pPr>
    </w:lvl>
  </w:abstractNum>
  <w:abstractNum w:abstractNumId="3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5D6E8DEE"/>
    <w:multiLevelType w:val="hybridMultilevel"/>
    <w:tmpl w:val="FFFFFFFF"/>
    <w:lvl w:ilvl="0" w:tplc="2D96330C">
      <w:start w:val="1"/>
      <w:numFmt w:val="bullet"/>
      <w:lvlText w:val=""/>
      <w:lvlJc w:val="left"/>
      <w:pPr>
        <w:ind w:left="720" w:hanging="360"/>
      </w:pPr>
      <w:rPr>
        <w:rFonts w:ascii="Symbol" w:hAnsi="Symbol" w:hint="default"/>
      </w:rPr>
    </w:lvl>
    <w:lvl w:ilvl="1" w:tplc="995014E2">
      <w:start w:val="1"/>
      <w:numFmt w:val="bullet"/>
      <w:lvlText w:val="-"/>
      <w:lvlJc w:val="left"/>
      <w:pPr>
        <w:ind w:left="1440" w:hanging="360"/>
      </w:pPr>
      <w:rPr>
        <w:rFonts w:ascii="Aptos" w:hAnsi="Aptos" w:hint="default"/>
      </w:rPr>
    </w:lvl>
    <w:lvl w:ilvl="2" w:tplc="98D4A6F4">
      <w:start w:val="1"/>
      <w:numFmt w:val="bullet"/>
      <w:lvlText w:val=""/>
      <w:lvlJc w:val="left"/>
      <w:pPr>
        <w:ind w:left="2160" w:hanging="360"/>
      </w:pPr>
      <w:rPr>
        <w:rFonts w:ascii="Wingdings" w:hAnsi="Wingdings" w:hint="default"/>
      </w:rPr>
    </w:lvl>
    <w:lvl w:ilvl="3" w:tplc="7A4A0828">
      <w:start w:val="1"/>
      <w:numFmt w:val="bullet"/>
      <w:lvlText w:val=""/>
      <w:lvlJc w:val="left"/>
      <w:pPr>
        <w:ind w:left="2880" w:hanging="360"/>
      </w:pPr>
      <w:rPr>
        <w:rFonts w:ascii="Symbol" w:hAnsi="Symbol" w:hint="default"/>
      </w:rPr>
    </w:lvl>
    <w:lvl w:ilvl="4" w:tplc="30908290">
      <w:start w:val="1"/>
      <w:numFmt w:val="bullet"/>
      <w:lvlText w:val="o"/>
      <w:lvlJc w:val="left"/>
      <w:pPr>
        <w:ind w:left="3600" w:hanging="360"/>
      </w:pPr>
      <w:rPr>
        <w:rFonts w:ascii="Courier New" w:hAnsi="Courier New" w:hint="default"/>
      </w:rPr>
    </w:lvl>
    <w:lvl w:ilvl="5" w:tplc="62722356">
      <w:start w:val="1"/>
      <w:numFmt w:val="bullet"/>
      <w:lvlText w:val=""/>
      <w:lvlJc w:val="left"/>
      <w:pPr>
        <w:ind w:left="4320" w:hanging="360"/>
      </w:pPr>
      <w:rPr>
        <w:rFonts w:ascii="Wingdings" w:hAnsi="Wingdings" w:hint="default"/>
      </w:rPr>
    </w:lvl>
    <w:lvl w:ilvl="6" w:tplc="DB469DE6">
      <w:start w:val="1"/>
      <w:numFmt w:val="bullet"/>
      <w:lvlText w:val=""/>
      <w:lvlJc w:val="left"/>
      <w:pPr>
        <w:ind w:left="5040" w:hanging="360"/>
      </w:pPr>
      <w:rPr>
        <w:rFonts w:ascii="Symbol" w:hAnsi="Symbol" w:hint="default"/>
      </w:rPr>
    </w:lvl>
    <w:lvl w:ilvl="7" w:tplc="E7C04FD0">
      <w:start w:val="1"/>
      <w:numFmt w:val="bullet"/>
      <w:lvlText w:val="o"/>
      <w:lvlJc w:val="left"/>
      <w:pPr>
        <w:ind w:left="5760" w:hanging="360"/>
      </w:pPr>
      <w:rPr>
        <w:rFonts w:ascii="Courier New" w:hAnsi="Courier New" w:hint="default"/>
      </w:rPr>
    </w:lvl>
    <w:lvl w:ilvl="8" w:tplc="42787568">
      <w:start w:val="1"/>
      <w:numFmt w:val="bullet"/>
      <w:lvlText w:val=""/>
      <w:lvlJc w:val="left"/>
      <w:pPr>
        <w:ind w:left="6480" w:hanging="360"/>
      </w:pPr>
      <w:rPr>
        <w:rFonts w:ascii="Wingdings" w:hAnsi="Wingdings" w:hint="default"/>
      </w:rPr>
    </w:lvl>
  </w:abstractNum>
  <w:abstractNum w:abstractNumId="38" w15:restartNumberingAfterBreak="0">
    <w:nsid w:val="6544278A"/>
    <w:multiLevelType w:val="hybridMultilevel"/>
    <w:tmpl w:val="4350CC8A"/>
    <w:lvl w:ilvl="0" w:tplc="516AB40E">
      <w:start w:val="1"/>
      <w:numFmt w:val="bullet"/>
      <w:lvlText w:val=""/>
      <w:lvlJc w:val="left"/>
      <w:pPr>
        <w:tabs>
          <w:tab w:val="num" w:pos="720"/>
        </w:tabs>
        <w:ind w:left="720" w:hanging="360"/>
      </w:pPr>
      <w:rPr>
        <w:rFonts w:ascii="Symbol" w:hAnsi="Symbol" w:hint="default"/>
        <w:sz w:val="20"/>
      </w:rPr>
    </w:lvl>
    <w:lvl w:ilvl="1" w:tplc="ECC4E316" w:tentative="1">
      <w:start w:val="1"/>
      <w:numFmt w:val="bullet"/>
      <w:lvlText w:val="o"/>
      <w:lvlJc w:val="left"/>
      <w:pPr>
        <w:tabs>
          <w:tab w:val="num" w:pos="1440"/>
        </w:tabs>
        <w:ind w:left="1440" w:hanging="360"/>
      </w:pPr>
      <w:rPr>
        <w:rFonts w:ascii="Courier New" w:hAnsi="Courier New" w:hint="default"/>
        <w:sz w:val="20"/>
      </w:rPr>
    </w:lvl>
    <w:lvl w:ilvl="2" w:tplc="6C00D828" w:tentative="1">
      <w:start w:val="1"/>
      <w:numFmt w:val="bullet"/>
      <w:lvlText w:val=""/>
      <w:lvlJc w:val="left"/>
      <w:pPr>
        <w:tabs>
          <w:tab w:val="num" w:pos="2160"/>
        </w:tabs>
        <w:ind w:left="2160" w:hanging="360"/>
      </w:pPr>
      <w:rPr>
        <w:rFonts w:ascii="Wingdings" w:hAnsi="Wingdings" w:hint="default"/>
        <w:sz w:val="20"/>
      </w:rPr>
    </w:lvl>
    <w:lvl w:ilvl="3" w:tplc="F000D312" w:tentative="1">
      <w:start w:val="1"/>
      <w:numFmt w:val="bullet"/>
      <w:lvlText w:val=""/>
      <w:lvlJc w:val="left"/>
      <w:pPr>
        <w:tabs>
          <w:tab w:val="num" w:pos="2880"/>
        </w:tabs>
        <w:ind w:left="2880" w:hanging="360"/>
      </w:pPr>
      <w:rPr>
        <w:rFonts w:ascii="Wingdings" w:hAnsi="Wingdings" w:hint="default"/>
        <w:sz w:val="20"/>
      </w:rPr>
    </w:lvl>
    <w:lvl w:ilvl="4" w:tplc="04FA373E" w:tentative="1">
      <w:start w:val="1"/>
      <w:numFmt w:val="bullet"/>
      <w:lvlText w:val=""/>
      <w:lvlJc w:val="left"/>
      <w:pPr>
        <w:tabs>
          <w:tab w:val="num" w:pos="3600"/>
        </w:tabs>
        <w:ind w:left="3600" w:hanging="360"/>
      </w:pPr>
      <w:rPr>
        <w:rFonts w:ascii="Wingdings" w:hAnsi="Wingdings" w:hint="default"/>
        <w:sz w:val="20"/>
      </w:rPr>
    </w:lvl>
    <w:lvl w:ilvl="5" w:tplc="995033AC" w:tentative="1">
      <w:start w:val="1"/>
      <w:numFmt w:val="bullet"/>
      <w:lvlText w:val=""/>
      <w:lvlJc w:val="left"/>
      <w:pPr>
        <w:tabs>
          <w:tab w:val="num" w:pos="4320"/>
        </w:tabs>
        <w:ind w:left="4320" w:hanging="360"/>
      </w:pPr>
      <w:rPr>
        <w:rFonts w:ascii="Wingdings" w:hAnsi="Wingdings" w:hint="default"/>
        <w:sz w:val="20"/>
      </w:rPr>
    </w:lvl>
    <w:lvl w:ilvl="6" w:tplc="96EC4BDA" w:tentative="1">
      <w:start w:val="1"/>
      <w:numFmt w:val="bullet"/>
      <w:lvlText w:val=""/>
      <w:lvlJc w:val="left"/>
      <w:pPr>
        <w:tabs>
          <w:tab w:val="num" w:pos="5040"/>
        </w:tabs>
        <w:ind w:left="5040" w:hanging="360"/>
      </w:pPr>
      <w:rPr>
        <w:rFonts w:ascii="Wingdings" w:hAnsi="Wingdings" w:hint="default"/>
        <w:sz w:val="20"/>
      </w:rPr>
    </w:lvl>
    <w:lvl w:ilvl="7" w:tplc="743E033C" w:tentative="1">
      <w:start w:val="1"/>
      <w:numFmt w:val="bullet"/>
      <w:lvlText w:val=""/>
      <w:lvlJc w:val="left"/>
      <w:pPr>
        <w:tabs>
          <w:tab w:val="num" w:pos="5760"/>
        </w:tabs>
        <w:ind w:left="5760" w:hanging="360"/>
      </w:pPr>
      <w:rPr>
        <w:rFonts w:ascii="Wingdings" w:hAnsi="Wingdings" w:hint="default"/>
        <w:sz w:val="20"/>
      </w:rPr>
    </w:lvl>
    <w:lvl w:ilvl="8" w:tplc="4DF41EEE"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67493935"/>
    <w:multiLevelType w:val="hybridMultilevel"/>
    <w:tmpl w:val="D328657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1"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3" w15:restartNumberingAfterBreak="0">
    <w:nsid w:val="6FBE8BC8"/>
    <w:multiLevelType w:val="hybridMultilevel"/>
    <w:tmpl w:val="FFFFFFFF"/>
    <w:lvl w:ilvl="0" w:tplc="8F08BF6A">
      <w:start w:val="1"/>
      <w:numFmt w:val="bullet"/>
      <w:lvlText w:val=""/>
      <w:lvlJc w:val="left"/>
      <w:pPr>
        <w:ind w:left="720" w:hanging="360"/>
      </w:pPr>
      <w:rPr>
        <w:rFonts w:ascii="Symbol" w:hAnsi="Symbol" w:hint="default"/>
      </w:rPr>
    </w:lvl>
    <w:lvl w:ilvl="1" w:tplc="EE9EDCC6">
      <w:start w:val="1"/>
      <w:numFmt w:val="bullet"/>
      <w:lvlText w:val="-"/>
      <w:lvlJc w:val="left"/>
      <w:pPr>
        <w:ind w:left="1440" w:hanging="360"/>
      </w:pPr>
      <w:rPr>
        <w:rFonts w:ascii="Aptos" w:hAnsi="Aptos" w:hint="default"/>
      </w:rPr>
    </w:lvl>
    <w:lvl w:ilvl="2" w:tplc="26D8997E">
      <w:start w:val="1"/>
      <w:numFmt w:val="bullet"/>
      <w:lvlText w:val=""/>
      <w:lvlJc w:val="left"/>
      <w:pPr>
        <w:ind w:left="2160" w:hanging="360"/>
      </w:pPr>
      <w:rPr>
        <w:rFonts w:ascii="Wingdings" w:hAnsi="Wingdings" w:hint="default"/>
      </w:rPr>
    </w:lvl>
    <w:lvl w:ilvl="3" w:tplc="E764944A">
      <w:start w:val="1"/>
      <w:numFmt w:val="bullet"/>
      <w:lvlText w:val=""/>
      <w:lvlJc w:val="left"/>
      <w:pPr>
        <w:ind w:left="2880" w:hanging="360"/>
      </w:pPr>
      <w:rPr>
        <w:rFonts w:ascii="Symbol" w:hAnsi="Symbol" w:hint="default"/>
      </w:rPr>
    </w:lvl>
    <w:lvl w:ilvl="4" w:tplc="52E45806">
      <w:start w:val="1"/>
      <w:numFmt w:val="bullet"/>
      <w:lvlText w:val="o"/>
      <w:lvlJc w:val="left"/>
      <w:pPr>
        <w:ind w:left="3600" w:hanging="360"/>
      </w:pPr>
      <w:rPr>
        <w:rFonts w:ascii="Courier New" w:hAnsi="Courier New" w:hint="default"/>
      </w:rPr>
    </w:lvl>
    <w:lvl w:ilvl="5" w:tplc="2F4834AA">
      <w:start w:val="1"/>
      <w:numFmt w:val="bullet"/>
      <w:lvlText w:val=""/>
      <w:lvlJc w:val="left"/>
      <w:pPr>
        <w:ind w:left="4320" w:hanging="360"/>
      </w:pPr>
      <w:rPr>
        <w:rFonts w:ascii="Wingdings" w:hAnsi="Wingdings" w:hint="default"/>
      </w:rPr>
    </w:lvl>
    <w:lvl w:ilvl="6" w:tplc="D2E081CE">
      <w:start w:val="1"/>
      <w:numFmt w:val="bullet"/>
      <w:lvlText w:val=""/>
      <w:lvlJc w:val="left"/>
      <w:pPr>
        <w:ind w:left="5040" w:hanging="360"/>
      </w:pPr>
      <w:rPr>
        <w:rFonts w:ascii="Symbol" w:hAnsi="Symbol" w:hint="default"/>
      </w:rPr>
    </w:lvl>
    <w:lvl w:ilvl="7" w:tplc="3B6885A2">
      <w:start w:val="1"/>
      <w:numFmt w:val="bullet"/>
      <w:lvlText w:val="o"/>
      <w:lvlJc w:val="left"/>
      <w:pPr>
        <w:ind w:left="5760" w:hanging="360"/>
      </w:pPr>
      <w:rPr>
        <w:rFonts w:ascii="Courier New" w:hAnsi="Courier New" w:hint="default"/>
      </w:rPr>
    </w:lvl>
    <w:lvl w:ilvl="8" w:tplc="27D0AAD4">
      <w:start w:val="1"/>
      <w:numFmt w:val="bullet"/>
      <w:lvlText w:val=""/>
      <w:lvlJc w:val="left"/>
      <w:pPr>
        <w:ind w:left="6480" w:hanging="360"/>
      </w:pPr>
      <w:rPr>
        <w:rFonts w:ascii="Wingdings" w:hAnsi="Wingdings" w:hint="default"/>
      </w:rPr>
    </w:lvl>
  </w:abstractNum>
  <w:abstractNum w:abstractNumId="44" w15:restartNumberingAfterBreak="0">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8" w15:restartNumberingAfterBreak="0">
    <w:nsid w:val="764919C7"/>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4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0" w15:restartNumberingAfterBreak="0">
    <w:nsid w:val="7CE52A2C"/>
    <w:multiLevelType w:val="hybridMultilevel"/>
    <w:tmpl w:val="495A61CE"/>
    <w:lvl w:ilvl="0" w:tplc="FFFFFFFF">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733898152">
    <w:abstractNumId w:val="37"/>
  </w:num>
  <w:num w:numId="2" w16cid:durableId="1553077519">
    <w:abstractNumId w:val="19"/>
  </w:num>
  <w:num w:numId="3" w16cid:durableId="620112247">
    <w:abstractNumId w:val="30"/>
  </w:num>
  <w:num w:numId="4" w16cid:durableId="1204361950">
    <w:abstractNumId w:val="43"/>
  </w:num>
  <w:num w:numId="5" w16cid:durableId="513497944">
    <w:abstractNumId w:val="11"/>
  </w:num>
  <w:num w:numId="6" w16cid:durableId="1059943458">
    <w:abstractNumId w:val="27"/>
  </w:num>
  <w:num w:numId="7" w16cid:durableId="34819666">
    <w:abstractNumId w:val="15"/>
  </w:num>
  <w:num w:numId="8" w16cid:durableId="1579754102">
    <w:abstractNumId w:val="0"/>
  </w:num>
  <w:num w:numId="9" w16cid:durableId="939411085">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10" w16cid:durableId="1447966280">
    <w:abstractNumId w:val="44"/>
  </w:num>
  <w:num w:numId="11" w16cid:durableId="567812477">
    <w:abstractNumId w:val="6"/>
  </w:num>
  <w:num w:numId="12" w16cid:durableId="2090957278">
    <w:abstractNumId w:val="12"/>
  </w:num>
  <w:num w:numId="13" w16cid:durableId="51537569">
    <w:abstractNumId w:val="35"/>
  </w:num>
  <w:num w:numId="14" w16cid:durableId="1865049946">
    <w:abstractNumId w:val="42"/>
  </w:num>
  <w:num w:numId="15" w16cid:durableId="1152481882">
    <w:abstractNumId w:val="1"/>
    <w:lvlOverride w:ilvl="0">
      <w:lvl w:ilvl="0">
        <w:numFmt w:val="bullet"/>
        <w:lvlText w:val=""/>
        <w:legacy w:legacy="1" w:legacySpace="0" w:legacyIndent="360"/>
        <w:lvlJc w:val="left"/>
        <w:pPr>
          <w:ind w:left="1080" w:hanging="360"/>
        </w:pPr>
        <w:rPr>
          <w:rFonts w:ascii="Symbol" w:hAnsi="Symbol" w:hint="default"/>
        </w:rPr>
      </w:lvl>
    </w:lvlOverride>
  </w:num>
  <w:num w:numId="16" w16cid:durableId="395788055">
    <w:abstractNumId w:val="39"/>
  </w:num>
  <w:num w:numId="17" w16cid:durableId="236597720">
    <w:abstractNumId w:val="36"/>
  </w:num>
  <w:num w:numId="18" w16cid:durableId="1659993692">
    <w:abstractNumId w:val="4"/>
  </w:num>
  <w:num w:numId="19" w16cid:durableId="1631007931">
    <w:abstractNumId w:val="24"/>
  </w:num>
  <w:num w:numId="20" w16cid:durableId="732436484">
    <w:abstractNumId w:val="49"/>
  </w:num>
  <w:num w:numId="21" w16cid:durableId="112214424">
    <w:abstractNumId w:val="34"/>
  </w:num>
  <w:num w:numId="22" w16cid:durableId="331497601">
    <w:abstractNumId w:val="33"/>
  </w:num>
  <w:num w:numId="23" w16cid:durableId="1391923280">
    <w:abstractNumId w:val="1"/>
    <w:lvlOverride w:ilvl="0">
      <w:lvl w:ilvl="0">
        <w:numFmt w:val="bullet"/>
        <w:lvlText w:val=""/>
        <w:legacy w:legacy="1" w:legacySpace="0" w:legacyIndent="360"/>
        <w:lvlJc w:val="left"/>
        <w:pPr>
          <w:ind w:left="720" w:hanging="360"/>
        </w:pPr>
        <w:rPr>
          <w:rFonts w:ascii="Symbol" w:hAnsi="Symbol" w:hint="default"/>
        </w:rPr>
      </w:lvl>
    </w:lvlOverride>
  </w:num>
  <w:num w:numId="24" w16cid:durableId="1974090112">
    <w:abstractNumId w:val="2"/>
  </w:num>
  <w:num w:numId="25" w16cid:durableId="718479416">
    <w:abstractNumId w:val="47"/>
  </w:num>
  <w:num w:numId="26" w16cid:durableId="1034496887">
    <w:abstractNumId w:val="7"/>
  </w:num>
  <w:num w:numId="27" w16cid:durableId="707074683">
    <w:abstractNumId w:val="25"/>
  </w:num>
  <w:num w:numId="28" w16cid:durableId="214200204">
    <w:abstractNumId w:val="23"/>
  </w:num>
  <w:num w:numId="29" w16cid:durableId="664942323">
    <w:abstractNumId w:val="46"/>
  </w:num>
  <w:num w:numId="30" w16cid:durableId="1020425841">
    <w:abstractNumId w:val="22"/>
  </w:num>
  <w:num w:numId="31" w16cid:durableId="308902658">
    <w:abstractNumId w:val="14"/>
  </w:num>
  <w:num w:numId="32" w16cid:durableId="1232735486">
    <w:abstractNumId w:val="45"/>
  </w:num>
  <w:num w:numId="33" w16cid:durableId="700545506">
    <w:abstractNumId w:val="31"/>
  </w:num>
  <w:num w:numId="34" w16cid:durableId="471412821">
    <w:abstractNumId w:val="17"/>
  </w:num>
  <w:num w:numId="35" w16cid:durableId="1485002924">
    <w:abstractNumId w:val="28"/>
  </w:num>
  <w:num w:numId="36" w16cid:durableId="1995450421">
    <w:abstractNumId w:val="21"/>
  </w:num>
  <w:num w:numId="37" w16cid:durableId="921790859">
    <w:abstractNumId w:val="41"/>
  </w:num>
  <w:num w:numId="38" w16cid:durableId="1219979924">
    <w:abstractNumId w:val="13"/>
  </w:num>
  <w:num w:numId="39" w16cid:durableId="1923678393">
    <w:abstractNumId w:val="10"/>
  </w:num>
  <w:num w:numId="40" w16cid:durableId="1509170495">
    <w:abstractNumId w:val="8"/>
  </w:num>
  <w:num w:numId="41" w16cid:durableId="883444713">
    <w:abstractNumId w:val="38"/>
  </w:num>
  <w:num w:numId="42" w16cid:durableId="1618298089">
    <w:abstractNumId w:val="20"/>
  </w:num>
  <w:num w:numId="43" w16cid:durableId="1868056350">
    <w:abstractNumId w:val="29"/>
  </w:num>
  <w:num w:numId="44" w16cid:durableId="234171024">
    <w:abstractNumId w:val="5"/>
  </w:num>
  <w:num w:numId="45" w16cid:durableId="41753976">
    <w:abstractNumId w:val="32"/>
  </w:num>
  <w:num w:numId="46" w16cid:durableId="1022630011">
    <w:abstractNumId w:val="16"/>
  </w:num>
  <w:num w:numId="47" w16cid:durableId="1318151793">
    <w:abstractNumId w:val="3"/>
  </w:num>
  <w:num w:numId="48" w16cid:durableId="1177579113">
    <w:abstractNumId w:val="40"/>
  </w:num>
  <w:num w:numId="49" w16cid:durableId="344016416">
    <w:abstractNumId w:val="50"/>
  </w:num>
  <w:num w:numId="50" w16cid:durableId="157766973">
    <w:abstractNumId w:val="26"/>
  </w:num>
  <w:num w:numId="51" w16cid:durableId="1179733301">
    <w:abstractNumId w:val="48"/>
  </w:num>
  <w:num w:numId="52" w16cid:durableId="688067927">
    <w:abstractNumId w:val="9"/>
  </w:num>
  <w:num w:numId="53" w16cid:durableId="13334141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AxNTAyNTcAss2NzZR0lIJTi4sz8/NACgxrAdzwmuEsAAAA"/>
  </w:docVars>
  <w:rsids>
    <w:rsidRoot w:val="00771B3E"/>
    <w:rsid w:val="00027D9E"/>
    <w:rsid w:val="000465AB"/>
    <w:rsid w:val="00070A29"/>
    <w:rsid w:val="00086342"/>
    <w:rsid w:val="00092E79"/>
    <w:rsid w:val="00093FD3"/>
    <w:rsid w:val="000C7688"/>
    <w:rsid w:val="000D4BF4"/>
    <w:rsid w:val="00130130"/>
    <w:rsid w:val="00141DB2"/>
    <w:rsid w:val="00161AFC"/>
    <w:rsid w:val="001A477A"/>
    <w:rsid w:val="001A7278"/>
    <w:rsid w:val="001D3013"/>
    <w:rsid w:val="001E3BE4"/>
    <w:rsid w:val="001F3DBB"/>
    <w:rsid w:val="001F48D9"/>
    <w:rsid w:val="0020620A"/>
    <w:rsid w:val="00272850"/>
    <w:rsid w:val="002929CE"/>
    <w:rsid w:val="002E00B0"/>
    <w:rsid w:val="002F6490"/>
    <w:rsid w:val="003444A9"/>
    <w:rsid w:val="003475E7"/>
    <w:rsid w:val="00353866"/>
    <w:rsid w:val="00370D6E"/>
    <w:rsid w:val="003768C6"/>
    <w:rsid w:val="003C4C25"/>
    <w:rsid w:val="003D6194"/>
    <w:rsid w:val="003E5EFF"/>
    <w:rsid w:val="003F6C61"/>
    <w:rsid w:val="0041510F"/>
    <w:rsid w:val="00443638"/>
    <w:rsid w:val="00464B2D"/>
    <w:rsid w:val="004867DE"/>
    <w:rsid w:val="004A1EA2"/>
    <w:rsid w:val="004A2F4C"/>
    <w:rsid w:val="004C12FA"/>
    <w:rsid w:val="004D6F1B"/>
    <w:rsid w:val="00547099"/>
    <w:rsid w:val="00570AAE"/>
    <w:rsid w:val="005733E9"/>
    <w:rsid w:val="0058578D"/>
    <w:rsid w:val="00591BBE"/>
    <w:rsid w:val="005A129F"/>
    <w:rsid w:val="005A7FFE"/>
    <w:rsid w:val="005C2330"/>
    <w:rsid w:val="005CD6EF"/>
    <w:rsid w:val="005D00E5"/>
    <w:rsid w:val="005E1C45"/>
    <w:rsid w:val="005E3995"/>
    <w:rsid w:val="00653975"/>
    <w:rsid w:val="00676B6E"/>
    <w:rsid w:val="00697C9E"/>
    <w:rsid w:val="006A767D"/>
    <w:rsid w:val="006C611D"/>
    <w:rsid w:val="006C7B67"/>
    <w:rsid w:val="00706B16"/>
    <w:rsid w:val="00706C70"/>
    <w:rsid w:val="0074201D"/>
    <w:rsid w:val="00743A71"/>
    <w:rsid w:val="00756322"/>
    <w:rsid w:val="00766472"/>
    <w:rsid w:val="00771B3E"/>
    <w:rsid w:val="0079622E"/>
    <w:rsid w:val="00796DE2"/>
    <w:rsid w:val="007A69B9"/>
    <w:rsid w:val="007C253D"/>
    <w:rsid w:val="007C3D01"/>
    <w:rsid w:val="007E0FF3"/>
    <w:rsid w:val="0080EBC7"/>
    <w:rsid w:val="00821282"/>
    <w:rsid w:val="00837F42"/>
    <w:rsid w:val="00843512"/>
    <w:rsid w:val="00854F7C"/>
    <w:rsid w:val="008908E2"/>
    <w:rsid w:val="0089223B"/>
    <w:rsid w:val="008A0F32"/>
    <w:rsid w:val="008A11D0"/>
    <w:rsid w:val="008C4777"/>
    <w:rsid w:val="008C4A77"/>
    <w:rsid w:val="008E4E5A"/>
    <w:rsid w:val="008E6895"/>
    <w:rsid w:val="008F0287"/>
    <w:rsid w:val="008F6BA5"/>
    <w:rsid w:val="008F733A"/>
    <w:rsid w:val="00931EF7"/>
    <w:rsid w:val="00933A2A"/>
    <w:rsid w:val="00957298"/>
    <w:rsid w:val="00964AB6"/>
    <w:rsid w:val="009812AD"/>
    <w:rsid w:val="00985C56"/>
    <w:rsid w:val="009B01B2"/>
    <w:rsid w:val="00A12463"/>
    <w:rsid w:val="00AD194B"/>
    <w:rsid w:val="00AD5525"/>
    <w:rsid w:val="00B4205A"/>
    <w:rsid w:val="00B45914"/>
    <w:rsid w:val="00B50191"/>
    <w:rsid w:val="00B81B1A"/>
    <w:rsid w:val="00B90F60"/>
    <w:rsid w:val="00B94E28"/>
    <w:rsid w:val="00B96CC9"/>
    <w:rsid w:val="00BA1EB1"/>
    <w:rsid w:val="00BA6BF1"/>
    <w:rsid w:val="00BD18FD"/>
    <w:rsid w:val="00BE4D99"/>
    <w:rsid w:val="00BF039A"/>
    <w:rsid w:val="00C251DF"/>
    <w:rsid w:val="00C2638E"/>
    <w:rsid w:val="00C26778"/>
    <w:rsid w:val="00C367B8"/>
    <w:rsid w:val="00C72DB3"/>
    <w:rsid w:val="00CB357F"/>
    <w:rsid w:val="00CF390D"/>
    <w:rsid w:val="00D5418B"/>
    <w:rsid w:val="00D62F3F"/>
    <w:rsid w:val="00D657D3"/>
    <w:rsid w:val="00D75150"/>
    <w:rsid w:val="00D93811"/>
    <w:rsid w:val="00DA29E9"/>
    <w:rsid w:val="00DC2712"/>
    <w:rsid w:val="00DF042A"/>
    <w:rsid w:val="00E03FA4"/>
    <w:rsid w:val="00E067A0"/>
    <w:rsid w:val="00E1350F"/>
    <w:rsid w:val="00E26FCB"/>
    <w:rsid w:val="00E2761D"/>
    <w:rsid w:val="00E32578"/>
    <w:rsid w:val="00E551E1"/>
    <w:rsid w:val="00E647B0"/>
    <w:rsid w:val="00E918C5"/>
    <w:rsid w:val="00EA1119"/>
    <w:rsid w:val="00EA4234"/>
    <w:rsid w:val="00EB051E"/>
    <w:rsid w:val="00EE4741"/>
    <w:rsid w:val="00F0194A"/>
    <w:rsid w:val="00F0708B"/>
    <w:rsid w:val="00F257A7"/>
    <w:rsid w:val="00F449DD"/>
    <w:rsid w:val="00F47329"/>
    <w:rsid w:val="00FB471E"/>
    <w:rsid w:val="00FC60CB"/>
    <w:rsid w:val="042B8615"/>
    <w:rsid w:val="045CA880"/>
    <w:rsid w:val="04A398A8"/>
    <w:rsid w:val="0586A40E"/>
    <w:rsid w:val="0607A7E9"/>
    <w:rsid w:val="063EBB66"/>
    <w:rsid w:val="06BE7C5F"/>
    <w:rsid w:val="0720B6A2"/>
    <w:rsid w:val="0814DEEB"/>
    <w:rsid w:val="08EE3FB3"/>
    <w:rsid w:val="099CACBC"/>
    <w:rsid w:val="0BFC1FBA"/>
    <w:rsid w:val="0C5B1B51"/>
    <w:rsid w:val="0CDA464E"/>
    <w:rsid w:val="0D6BBC10"/>
    <w:rsid w:val="0DD59125"/>
    <w:rsid w:val="0DE783C0"/>
    <w:rsid w:val="0F2D5FE3"/>
    <w:rsid w:val="10EE5B0B"/>
    <w:rsid w:val="11B2318C"/>
    <w:rsid w:val="11BC6292"/>
    <w:rsid w:val="11CF2179"/>
    <w:rsid w:val="11FFA475"/>
    <w:rsid w:val="13195C1F"/>
    <w:rsid w:val="15461FA1"/>
    <w:rsid w:val="17962276"/>
    <w:rsid w:val="17BAC07A"/>
    <w:rsid w:val="18068CBF"/>
    <w:rsid w:val="1852C1C6"/>
    <w:rsid w:val="195BA3C3"/>
    <w:rsid w:val="1C8CBC21"/>
    <w:rsid w:val="1F407CF6"/>
    <w:rsid w:val="209FF398"/>
    <w:rsid w:val="21110FE9"/>
    <w:rsid w:val="231230AA"/>
    <w:rsid w:val="243C00AC"/>
    <w:rsid w:val="244BFC34"/>
    <w:rsid w:val="27F663AC"/>
    <w:rsid w:val="28666A38"/>
    <w:rsid w:val="28D1AA0B"/>
    <w:rsid w:val="290828AA"/>
    <w:rsid w:val="296BA035"/>
    <w:rsid w:val="297F9DD4"/>
    <w:rsid w:val="2980760F"/>
    <w:rsid w:val="29A0B6FC"/>
    <w:rsid w:val="2AFCAF98"/>
    <w:rsid w:val="2B2B2F06"/>
    <w:rsid w:val="2C735878"/>
    <w:rsid w:val="2C7AB078"/>
    <w:rsid w:val="2D154E57"/>
    <w:rsid w:val="2DD19790"/>
    <w:rsid w:val="2EA854F2"/>
    <w:rsid w:val="2F0919CA"/>
    <w:rsid w:val="30AF59C7"/>
    <w:rsid w:val="33949DC7"/>
    <w:rsid w:val="344D3836"/>
    <w:rsid w:val="351F819A"/>
    <w:rsid w:val="36DB18F3"/>
    <w:rsid w:val="37D5F71E"/>
    <w:rsid w:val="382F4EDE"/>
    <w:rsid w:val="38E7692E"/>
    <w:rsid w:val="4095A374"/>
    <w:rsid w:val="40DB766A"/>
    <w:rsid w:val="4117F0B1"/>
    <w:rsid w:val="42752317"/>
    <w:rsid w:val="42FF67EF"/>
    <w:rsid w:val="43157D95"/>
    <w:rsid w:val="45A389FD"/>
    <w:rsid w:val="45A9834C"/>
    <w:rsid w:val="45EDF0BE"/>
    <w:rsid w:val="4600FD61"/>
    <w:rsid w:val="47371BF7"/>
    <w:rsid w:val="481023F4"/>
    <w:rsid w:val="4866E947"/>
    <w:rsid w:val="490D79C4"/>
    <w:rsid w:val="4BFDDE7F"/>
    <w:rsid w:val="4DC73A41"/>
    <w:rsid w:val="4E35573B"/>
    <w:rsid w:val="4E8545E8"/>
    <w:rsid w:val="50544BB5"/>
    <w:rsid w:val="50769C6A"/>
    <w:rsid w:val="50C1AFB0"/>
    <w:rsid w:val="5169BED8"/>
    <w:rsid w:val="538182F4"/>
    <w:rsid w:val="545DC8B2"/>
    <w:rsid w:val="5497DDE2"/>
    <w:rsid w:val="54D61CBD"/>
    <w:rsid w:val="5670B788"/>
    <w:rsid w:val="581CF972"/>
    <w:rsid w:val="58402680"/>
    <w:rsid w:val="58DAA26D"/>
    <w:rsid w:val="59C77D6B"/>
    <w:rsid w:val="5AA4D211"/>
    <w:rsid w:val="5C0216C8"/>
    <w:rsid w:val="5CD7D9B0"/>
    <w:rsid w:val="5E046A99"/>
    <w:rsid w:val="5E424C8A"/>
    <w:rsid w:val="5F13F868"/>
    <w:rsid w:val="6036D153"/>
    <w:rsid w:val="60EAFB90"/>
    <w:rsid w:val="612640EE"/>
    <w:rsid w:val="6193E8DE"/>
    <w:rsid w:val="62D66669"/>
    <w:rsid w:val="62FBCB51"/>
    <w:rsid w:val="640B246E"/>
    <w:rsid w:val="648444EA"/>
    <w:rsid w:val="6585F689"/>
    <w:rsid w:val="661B753E"/>
    <w:rsid w:val="66281ADD"/>
    <w:rsid w:val="665F3AA5"/>
    <w:rsid w:val="668676AB"/>
    <w:rsid w:val="67731661"/>
    <w:rsid w:val="67A8006E"/>
    <w:rsid w:val="68E41481"/>
    <w:rsid w:val="69528714"/>
    <w:rsid w:val="69D97D6B"/>
    <w:rsid w:val="69DC69CE"/>
    <w:rsid w:val="6A2549B0"/>
    <w:rsid w:val="6A873E46"/>
    <w:rsid w:val="6AE8BC74"/>
    <w:rsid w:val="6B479069"/>
    <w:rsid w:val="6CD7C5A7"/>
    <w:rsid w:val="6D359102"/>
    <w:rsid w:val="6D68DB90"/>
    <w:rsid w:val="6D8C886B"/>
    <w:rsid w:val="6DC0ECAF"/>
    <w:rsid w:val="6F6AEA66"/>
    <w:rsid w:val="6F8F03DE"/>
    <w:rsid w:val="709E6A89"/>
    <w:rsid w:val="70E9A126"/>
    <w:rsid w:val="718D5598"/>
    <w:rsid w:val="723C7524"/>
    <w:rsid w:val="72F1D652"/>
    <w:rsid w:val="74441694"/>
    <w:rsid w:val="746C03AE"/>
    <w:rsid w:val="74943278"/>
    <w:rsid w:val="7548C132"/>
    <w:rsid w:val="758E8D55"/>
    <w:rsid w:val="763FAA19"/>
    <w:rsid w:val="769B6B85"/>
    <w:rsid w:val="77232116"/>
    <w:rsid w:val="77AFDEB9"/>
    <w:rsid w:val="7A176BBE"/>
    <w:rsid w:val="7A4D52E5"/>
    <w:rsid w:val="7AB6EEDA"/>
    <w:rsid w:val="7CB7709B"/>
    <w:rsid w:val="7D6E33E4"/>
    <w:rsid w:val="7F7170C0"/>
    <w:rsid w:val="7FC01AA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95C7BE"/>
  <w15:chartTrackingRefBased/>
  <w15:docId w15:val="{E8359393-0D5D-49EB-A7D3-A37C4A642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8"/>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8"/>
      </w:numPr>
      <w:spacing w:before="240" w:after="60"/>
      <w:ind w:left="2880"/>
      <w:outlineLvl w:val="4"/>
    </w:pPr>
    <w:rPr>
      <w:sz w:val="22"/>
    </w:rPr>
  </w:style>
  <w:style w:type="paragraph" w:styleId="Heading6">
    <w:name w:val="heading 6"/>
    <w:basedOn w:val="Normal"/>
    <w:next w:val="Normal"/>
    <w:qFormat/>
    <w:pPr>
      <w:numPr>
        <w:ilvl w:val="5"/>
        <w:numId w:val="8"/>
      </w:numPr>
      <w:spacing w:before="240" w:after="60"/>
      <w:ind w:left="2880"/>
      <w:outlineLvl w:val="5"/>
    </w:pPr>
    <w:rPr>
      <w:i/>
      <w:sz w:val="22"/>
    </w:rPr>
  </w:style>
  <w:style w:type="paragraph" w:styleId="Heading7">
    <w:name w:val="heading 7"/>
    <w:basedOn w:val="Normal"/>
    <w:next w:val="Normal"/>
    <w:qFormat/>
    <w:pPr>
      <w:numPr>
        <w:ilvl w:val="6"/>
        <w:numId w:val="8"/>
      </w:numPr>
      <w:spacing w:before="240" w:after="60"/>
      <w:ind w:left="2880"/>
      <w:outlineLvl w:val="6"/>
    </w:pPr>
  </w:style>
  <w:style w:type="paragraph" w:styleId="Heading8">
    <w:name w:val="heading 8"/>
    <w:basedOn w:val="Normal"/>
    <w:next w:val="Normal"/>
    <w:qFormat/>
    <w:pPr>
      <w:numPr>
        <w:ilvl w:val="7"/>
        <w:numId w:val="8"/>
      </w:numPr>
      <w:spacing w:before="240" w:after="60"/>
      <w:ind w:left="2880"/>
      <w:outlineLvl w:val="7"/>
    </w:pPr>
    <w:rPr>
      <w:i/>
    </w:rPr>
  </w:style>
  <w:style w:type="paragraph" w:styleId="Heading9">
    <w:name w:val="heading 9"/>
    <w:basedOn w:val="Normal"/>
    <w:next w:val="Normal"/>
    <w:qFormat/>
    <w:pPr>
      <w:numPr>
        <w:ilvl w:val="8"/>
        <w:numId w:val="8"/>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53"/>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rPr>
      <w:color w:val="800080"/>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process\workers\wk_any.ht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eader" Target="header1.xml"/><Relationship Id="rId19"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upedu_sd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adbd90d-9a1e-4d92-9c4b-d4705686029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1573265C11F064E8885E16B9881654A" ma:contentTypeVersion="8" ma:contentTypeDescription="Create a new document." ma:contentTypeScope="" ma:versionID="e4e24bdbda8a62778b04e7bad12c2daf">
  <xsd:schema xmlns:xsd="http://www.w3.org/2001/XMLSchema" xmlns:xs="http://www.w3.org/2001/XMLSchema" xmlns:p="http://schemas.microsoft.com/office/2006/metadata/properties" xmlns:ns3="eadbd90d-9a1e-4d92-9c4b-d47056860293" xmlns:ns4="ba882eb1-b74a-42e4-8a51-0ad0fb8e03b6" targetNamespace="http://schemas.microsoft.com/office/2006/metadata/properties" ma:root="true" ma:fieldsID="0a3b321df3aa2d8ee49e4529656b6275" ns3:_="" ns4:_="">
    <xsd:import namespace="eadbd90d-9a1e-4d92-9c4b-d47056860293"/>
    <xsd:import namespace="ba882eb1-b74a-42e4-8a51-0ad0fb8e03b6"/>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dbd90d-9a1e-4d92-9c4b-d470568602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882eb1-b74a-42e4-8a51-0ad0fb8e03b6"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01A93F-3304-4E10-B972-11E68E65AFBF}">
  <ds:schemaRefs>
    <ds:schemaRef ds:uri="http://schemas.microsoft.com/office/2006/metadata/properties"/>
    <ds:schemaRef ds:uri="http://schemas.microsoft.com/office/infopath/2007/PartnerControls"/>
    <ds:schemaRef ds:uri="eadbd90d-9a1e-4d92-9c4b-d47056860293"/>
  </ds:schemaRefs>
</ds:datastoreItem>
</file>

<file path=customXml/itemProps2.xml><?xml version="1.0" encoding="utf-8"?>
<ds:datastoreItem xmlns:ds="http://schemas.openxmlformats.org/officeDocument/2006/customXml" ds:itemID="{962715D1-F6BB-4C94-A12C-398A2FCAFE21}">
  <ds:schemaRefs>
    <ds:schemaRef ds:uri="http://schemas.microsoft.com/sharepoint/v3/contenttype/forms"/>
  </ds:schemaRefs>
</ds:datastoreItem>
</file>

<file path=customXml/itemProps3.xml><?xml version="1.0" encoding="utf-8"?>
<ds:datastoreItem xmlns:ds="http://schemas.openxmlformats.org/officeDocument/2006/customXml" ds:itemID="{AA5637EF-93AB-4B01-B494-30B1753DF6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dbd90d-9a1e-4d92-9c4b-d47056860293"/>
    <ds:schemaRef ds:uri="ba882eb1-b74a-42e4-8a51-0ad0fb8e0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upedu_sdp.dot</Template>
  <TotalTime>0</TotalTime>
  <Pages>1</Pages>
  <Words>1692</Words>
  <Characters>9651</Characters>
  <Application>Microsoft Office Word</Application>
  <DocSecurity>4</DocSecurity>
  <Lines>80</Lines>
  <Paragraphs>22</Paragraphs>
  <ScaleCrop>false</ScaleCrop>
  <Company>&lt;Company Name&gt;</Company>
  <LinksUpToDate>false</LinksUpToDate>
  <CharactersWithSpaces>11321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hossai</dc:creator>
  <cp:keywords/>
  <dc:description/>
  <cp:lastModifiedBy>Burke, Aiden H</cp:lastModifiedBy>
  <cp:revision>52</cp:revision>
  <cp:lastPrinted>1900-01-01T10:00:00Z</cp:lastPrinted>
  <dcterms:created xsi:type="dcterms:W3CDTF">2024-02-22T01:02:00Z</dcterms:created>
  <dcterms:modified xsi:type="dcterms:W3CDTF">2024-02-22T00:19:00Z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0x01010091573265C11F064E8885E16B9881654A</vt:lpwstr>
  </property>
</Properties>
</file>